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8AF6" w14:textId="77777777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9C3BB9">
        <w:rPr>
          <w:b/>
          <w:sz w:val="36"/>
          <w:szCs w:val="36"/>
        </w:rPr>
        <w:t>s (2028C) -- Spring 2017 – Lab 3</w:t>
      </w:r>
    </w:p>
    <w:p w14:paraId="1E52F8AE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BE4B94">
        <w:rPr>
          <w:b/>
          <w:i/>
          <w:color w:val="auto"/>
          <w:sz w:val="36"/>
          <w:szCs w:val="36"/>
        </w:rPr>
        <w:t>Classes</w:t>
      </w:r>
      <w:r w:rsidR="00B901B6">
        <w:rPr>
          <w:b/>
          <w:i/>
          <w:color w:val="auto"/>
          <w:sz w:val="36"/>
          <w:szCs w:val="36"/>
        </w:rPr>
        <w:t>,</w:t>
      </w:r>
      <w:r w:rsidR="00BE4B94">
        <w:rPr>
          <w:b/>
          <w:i/>
          <w:color w:val="auto"/>
          <w:sz w:val="36"/>
          <w:szCs w:val="36"/>
        </w:rPr>
        <w:t xml:space="preserve"> multi-file programs</w:t>
      </w:r>
      <w:r w:rsidR="00B901B6">
        <w:rPr>
          <w:b/>
          <w:i/>
          <w:color w:val="auto"/>
          <w:sz w:val="36"/>
          <w:szCs w:val="36"/>
        </w:rPr>
        <w:t xml:space="preserve"> and operator overloading</w:t>
      </w:r>
    </w:p>
    <w:p w14:paraId="701AE1AE" w14:textId="1EB3B65C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02715F">
        <w:rPr>
          <w:b/>
          <w:i/>
          <w:color w:val="auto"/>
          <w:sz w:val="28"/>
          <w:szCs w:val="28"/>
          <w:highlight w:val="yellow"/>
        </w:rPr>
        <w:t>4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5250D26F" w14:textId="7967E5FC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1F5B0E">
        <w:rPr>
          <w:b/>
          <w:i/>
          <w:color w:val="auto"/>
          <w:sz w:val="28"/>
          <w:szCs w:val="28"/>
          <w:highlight w:val="yellow"/>
        </w:rPr>
        <w:t>6</w:t>
      </w:r>
      <w:bookmarkStart w:id="0" w:name="_GoBack"/>
      <w:bookmarkEnd w:id="0"/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01A5E0D8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53AF5CE4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098B66EE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E4B94">
        <w:t>create</w:t>
      </w:r>
      <w:r w:rsidR="00B901B6">
        <w:t xml:space="preserve"> a class including constructors</w:t>
      </w:r>
      <w:r w:rsidR="00BE4B94">
        <w:t>, using correct class file separation</w:t>
      </w:r>
      <w:r w:rsidR="00B901B6">
        <w:t xml:space="preserve"> and implement operator overloading</w:t>
      </w:r>
      <w:r w:rsidR="00BE4B94">
        <w:t>.</w:t>
      </w:r>
    </w:p>
    <w:p w14:paraId="43F87E12" w14:textId="77777777" w:rsidR="00117CC4" w:rsidRDefault="00117CC4" w:rsidP="00A96BA1">
      <w:pPr>
        <w:spacing w:before="100" w:after="100"/>
      </w:pPr>
    </w:p>
    <w:p w14:paraId="2F094890" w14:textId="77777777" w:rsidR="00117CC4" w:rsidRDefault="00117CC4" w:rsidP="002E54CD">
      <w:pPr>
        <w:spacing w:before="100" w:after="100"/>
        <w:ind w:left="360"/>
      </w:pPr>
    </w:p>
    <w:p w14:paraId="123195DB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B901B6">
        <w:rPr>
          <w:color w:val="auto"/>
        </w:rPr>
        <w:t>Design Class (.h file)</w:t>
      </w:r>
    </w:p>
    <w:p w14:paraId="134EA85C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4B9D94EF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3639FB">
        <w:t xml:space="preserve">allow calculations on </w:t>
      </w:r>
      <w:r w:rsidR="00A96BA1">
        <w:t>vector number (numbers with an x and y component</w:t>
      </w:r>
      <w:r w:rsidR="003639FB">
        <w:t>)</w:t>
      </w:r>
    </w:p>
    <w:p w14:paraId="7767618C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Declare a default constructor and an overload of a constructor that supports passing each of the attributes</w:t>
      </w:r>
      <w:r w:rsidR="0011439C">
        <w:t xml:space="preserve"> and passing a magnitude and angle</w:t>
      </w:r>
      <w:r>
        <w:t xml:space="preserve"> (total of </w:t>
      </w:r>
      <w:r w:rsidR="0011439C">
        <w:t>3</w:t>
      </w:r>
      <w:r>
        <w:t xml:space="preserve"> constructor versions).</w:t>
      </w:r>
    </w:p>
    <w:p w14:paraId="54163810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Make all attributes (variables) private.</w:t>
      </w:r>
    </w:p>
    <w:p w14:paraId="73718F8E" w14:textId="77777777" w:rsidR="00734C24" w:rsidRDefault="00734C24" w:rsidP="00734C24">
      <w:pPr>
        <w:pStyle w:val="ListParagraph"/>
        <w:numPr>
          <w:ilvl w:val="1"/>
          <w:numId w:val="1"/>
        </w:numPr>
        <w:spacing w:before="100" w:after="100"/>
      </w:pPr>
      <w:r>
        <w:t>Declare getters and setters for all attributes as appropriate.</w:t>
      </w:r>
    </w:p>
    <w:p w14:paraId="669D414E" w14:textId="77777777" w:rsidR="003639FB" w:rsidRDefault="003639FB" w:rsidP="00734C24">
      <w:pPr>
        <w:pStyle w:val="ListParagraph"/>
        <w:numPr>
          <w:ilvl w:val="1"/>
          <w:numId w:val="1"/>
        </w:numPr>
        <w:spacing w:before="100" w:after="100"/>
      </w:pPr>
      <w:r>
        <w:t>Declare a print member function</w:t>
      </w:r>
      <w:r w:rsidR="00582AE2">
        <w:t xml:space="preserve"> to print out the value using cout</w:t>
      </w:r>
      <w:r>
        <w:t>.</w:t>
      </w:r>
    </w:p>
    <w:p w14:paraId="39DF3DF4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your </w:t>
      </w:r>
      <w:r w:rsidR="003639FB">
        <w:t>rationale for all members you have in your class</w:t>
      </w:r>
      <w:r>
        <w:t>.</w:t>
      </w:r>
    </w:p>
    <w:p w14:paraId="445893B4" w14:textId="77777777" w:rsidR="002E54CD" w:rsidRDefault="002E54CD" w:rsidP="002E54CD">
      <w:pPr>
        <w:spacing w:before="100" w:after="100"/>
      </w:pPr>
    </w:p>
    <w:p w14:paraId="152746F8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3639FB">
        <w:rPr>
          <w:color w:val="auto"/>
        </w:rPr>
        <w:t xml:space="preserve">Implement the </w:t>
      </w:r>
      <w:r w:rsidR="007C3C3C">
        <w:rPr>
          <w:color w:val="auto"/>
        </w:rPr>
        <w:t>Class</w:t>
      </w:r>
    </w:p>
    <w:p w14:paraId="1EDA651F" w14:textId="77777777" w:rsidR="00594C04" w:rsidRDefault="007C3C3C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Write the implementation code for the methods declared in Task 1.  </w:t>
      </w:r>
      <w:r w:rsidRPr="007C3C3C">
        <w:rPr>
          <w:color w:val="auto"/>
        </w:rPr>
        <w:t>The definitions should be in a separate .cpp file</w:t>
      </w:r>
      <w:r w:rsidR="00594C04" w:rsidRPr="007C3C3C">
        <w:rPr>
          <w:color w:val="auto"/>
        </w:rPr>
        <w:t>.</w:t>
      </w:r>
    </w:p>
    <w:p w14:paraId="3B66259D" w14:textId="77777777" w:rsidR="00582AE2" w:rsidRDefault="00594C04" w:rsidP="00582AE2">
      <w:pPr>
        <w:pStyle w:val="ListParagraph"/>
        <w:numPr>
          <w:ilvl w:val="0"/>
          <w:numId w:val="2"/>
        </w:numPr>
        <w:spacing w:before="100" w:after="100"/>
      </w:pPr>
      <w:r>
        <w:t xml:space="preserve">Include in the </w:t>
      </w:r>
      <w:r w:rsidR="007C3C3C">
        <w:t>lab report any changes you needed to make to the class declaration (.h file).</w:t>
      </w:r>
      <w:r w:rsidR="00582AE2" w:rsidRPr="00582AE2">
        <w:t xml:space="preserve"> </w:t>
      </w:r>
    </w:p>
    <w:p w14:paraId="58BDB939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01779A99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Extend the class</w:t>
      </w:r>
      <w:r w:rsidRPr="002417B9">
        <w:rPr>
          <w:color w:val="auto"/>
        </w:rPr>
        <w:t>.</w:t>
      </w:r>
    </w:p>
    <w:p w14:paraId="64729FB8" w14:textId="77777777" w:rsidR="00582AE2" w:rsidRDefault="00582AE2" w:rsidP="00582AE2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class declaration and defin</w:t>
      </w:r>
      <w:r w:rsidR="00A96BA1">
        <w:rPr>
          <w:color w:val="auto"/>
        </w:rPr>
        <w:t>ition to overload the +, -, *, /</w:t>
      </w:r>
      <w:r>
        <w:rPr>
          <w:color w:val="auto"/>
        </w:rPr>
        <w:t xml:space="preserve"> and == operators to correctly perform those calculations.</w:t>
      </w:r>
    </w:p>
    <w:p w14:paraId="1C664245" w14:textId="77777777" w:rsidR="00117CC4" w:rsidRDefault="00A96BA1" w:rsidP="00A96BA1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>The +</w:t>
      </w:r>
      <w:r w:rsidR="00582AE2" w:rsidRPr="00117CC4">
        <w:rPr>
          <w:color w:val="auto"/>
        </w:rPr>
        <w:t xml:space="preserve"> and </w:t>
      </w:r>
      <w:r>
        <w:rPr>
          <w:color w:val="auto"/>
        </w:rPr>
        <w:t>-</w:t>
      </w:r>
      <w:r w:rsidR="00582AE2" w:rsidRPr="00117CC4">
        <w:rPr>
          <w:color w:val="auto"/>
        </w:rPr>
        <w:t xml:space="preserve"> operators should accept an input parameter of the same class type and return void.</w:t>
      </w:r>
      <w:r w:rsidR="00245D98" w:rsidRPr="00117CC4">
        <w:rPr>
          <w:color w:val="auto"/>
        </w:rPr>
        <w:t xml:space="preserve">  This operation should update the contents of that instance.</w:t>
      </w:r>
      <w:r>
        <w:rPr>
          <w:color w:val="auto"/>
        </w:rPr>
        <w:t xml:space="preserve">  If you need help with the math, refer to </w:t>
      </w:r>
      <w:hyperlink r:id="rId6" w:history="1">
        <w:r w:rsidRPr="008005F5">
          <w:rPr>
            <w:rStyle w:val="Hyperlink"/>
          </w:rPr>
          <w:t>http://mathworld.wolfram.com/VectorAddition.html</w:t>
        </w:r>
      </w:hyperlink>
      <w:r>
        <w:rPr>
          <w:color w:val="auto"/>
        </w:rPr>
        <w:t>.</w:t>
      </w:r>
    </w:p>
    <w:p w14:paraId="1A0909A4" w14:textId="77777777" w:rsidR="00A96BA1" w:rsidRDefault="00A96BA1" w:rsidP="00883E1F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>The * and / operators should accept an input parameter of the same type as the private variables holding the x and y values.  This will be a scaler multiplication/division, not a vector multiplication/division.</w:t>
      </w:r>
      <w:r w:rsidR="00883E1F">
        <w:rPr>
          <w:color w:val="auto"/>
        </w:rPr>
        <w:t xml:space="preserve">  If you need help with the math, refer to </w:t>
      </w:r>
      <w:hyperlink r:id="rId7" w:history="1">
        <w:r w:rsidR="00883E1F" w:rsidRPr="008005F5">
          <w:rPr>
            <w:rStyle w:val="Hyperlink"/>
          </w:rPr>
          <w:t>http://mathworld.wolfram.com/ScalarMultiplication.html</w:t>
        </w:r>
      </w:hyperlink>
      <w:r w:rsidR="00883E1F">
        <w:rPr>
          <w:color w:val="auto"/>
        </w:rPr>
        <w:t>.</w:t>
      </w:r>
    </w:p>
    <w:p w14:paraId="67C3915F" w14:textId="77777777" w:rsidR="00582AE2" w:rsidRDefault="00582AE2" w:rsidP="00582AE2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 w:rsidRPr="00117CC4">
        <w:rPr>
          <w:color w:val="auto"/>
        </w:rPr>
        <w:t>The == operator should accept an input parameter of the same class type and return a bool indicating if the value is equivalent.</w:t>
      </w:r>
    </w:p>
    <w:p w14:paraId="54ACDD93" w14:textId="77777777" w:rsidR="00A96BA1" w:rsidRPr="00117CC4" w:rsidRDefault="00A96BA1" w:rsidP="00A96BA1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Modify the class declaration and definition to include a </w:t>
      </w:r>
      <w:r w:rsidR="00883E1F">
        <w:rPr>
          <w:color w:val="auto"/>
        </w:rPr>
        <w:t xml:space="preserve">member function returning the magnitude and another returning the angle of the vector. </w:t>
      </w:r>
    </w:p>
    <w:p w14:paraId="06BD381B" w14:textId="77777777" w:rsidR="00582AE2" w:rsidRDefault="00582AE2" w:rsidP="00582AE2">
      <w:pPr>
        <w:pStyle w:val="ListParagraph"/>
        <w:numPr>
          <w:ilvl w:val="0"/>
          <w:numId w:val="3"/>
        </w:numPr>
        <w:spacing w:before="100" w:after="100"/>
      </w:pPr>
      <w:r>
        <w:rPr>
          <w:color w:val="auto"/>
        </w:rPr>
        <w:lastRenderedPageBreak/>
        <w:t>Include in the lab report any changes you needed to make to the class declaration beyond the new functions being defined in this task</w:t>
      </w:r>
    </w:p>
    <w:p w14:paraId="241E2646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33AF0354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245D98"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Pr="002417B9">
        <w:rPr>
          <w:color w:val="auto"/>
        </w:rPr>
        <w:t>.</w:t>
      </w:r>
    </w:p>
    <w:p w14:paraId="5C1F7452" w14:textId="77777777" w:rsidR="00582AE2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Create a program that tests the </w:t>
      </w:r>
      <w:r w:rsidR="00245D98">
        <w:rPr>
          <w:color w:val="auto"/>
        </w:rPr>
        <w:t>class.</w:t>
      </w:r>
    </w:p>
    <w:p w14:paraId="3DBE6094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883E1F">
        <w:rPr>
          <w:color w:val="auto"/>
        </w:rPr>
        <w:t xml:space="preserve">x and y </w:t>
      </w:r>
      <w:r>
        <w:rPr>
          <w:color w:val="auto"/>
        </w:rPr>
        <w:t xml:space="preserve">values for the </w:t>
      </w:r>
      <w:r w:rsidR="00883E1F">
        <w:rPr>
          <w:color w:val="auto"/>
        </w:rPr>
        <w:t>vector</w:t>
      </w:r>
      <w:r>
        <w:rPr>
          <w:color w:val="auto"/>
        </w:rPr>
        <w:t>.</w:t>
      </w:r>
    </w:p>
    <w:p w14:paraId="4B8BF218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Prompt the user for the operation to perform.</w:t>
      </w:r>
    </w:p>
    <w:p w14:paraId="52D364E0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11439C">
        <w:rPr>
          <w:color w:val="auto"/>
        </w:rPr>
        <w:t xml:space="preserve">the </w:t>
      </w:r>
      <w:r>
        <w:rPr>
          <w:color w:val="auto"/>
        </w:rPr>
        <w:t xml:space="preserve">values for other </w:t>
      </w:r>
      <w:r w:rsidR="00883E1F">
        <w:rPr>
          <w:color w:val="auto"/>
        </w:rPr>
        <w:t>vector or scaler</w:t>
      </w:r>
      <w:r>
        <w:rPr>
          <w:color w:val="auto"/>
        </w:rPr>
        <w:t xml:space="preserve"> to be used in the calculation.</w:t>
      </w:r>
    </w:p>
    <w:p w14:paraId="12D1BD45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Display the results</w:t>
      </w:r>
      <w:r w:rsidR="004F091B">
        <w:rPr>
          <w:color w:val="auto"/>
        </w:rPr>
        <w:t xml:space="preserve"> (x, y, magnitude and angle of the resultant vector)</w:t>
      </w:r>
      <w:r>
        <w:rPr>
          <w:color w:val="auto"/>
        </w:rPr>
        <w:t>.</w:t>
      </w:r>
    </w:p>
    <w:p w14:paraId="1356B605" w14:textId="77777777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Ask the user if they wish to continue.  If so, loop to step b.</w:t>
      </w:r>
    </w:p>
    <w:p w14:paraId="009188E8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6A3DCA66" w14:textId="77777777" w:rsidR="002E54CD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</w:t>
      </w:r>
      <w:r w:rsidR="00245D98">
        <w:rPr>
          <w:color w:val="auto"/>
        </w:rPr>
        <w:t>lab report a screen shot(s) of the output of a test of all operator overload functions</w:t>
      </w:r>
      <w:r w:rsidR="002E54CD">
        <w:rPr>
          <w:color w:val="auto"/>
        </w:rPr>
        <w:t>.</w:t>
      </w:r>
    </w:p>
    <w:p w14:paraId="5F8AAC01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65F59ED1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52248F30" w14:textId="1FAF03D6" w:rsidR="002E54CD" w:rsidRPr="00CD7AFD" w:rsidRDefault="002E54CD" w:rsidP="00CD7AF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5F96064B" w14:textId="77777777" w:rsidR="00E95993" w:rsidRPr="00E171E2" w:rsidRDefault="00E95993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Why you </w:t>
      </w:r>
      <w:r w:rsidR="00245D98">
        <w:rPr>
          <w:color w:val="auto"/>
        </w:rPr>
        <w:t>designed the class the way you did initially, what changes you made because of each task and what considerations you consider important when designing classes</w:t>
      </w:r>
      <w:r w:rsidRPr="00E171E2">
        <w:rPr>
          <w:color w:val="auto"/>
        </w:rPr>
        <w:t xml:space="preserve">. </w:t>
      </w:r>
    </w:p>
    <w:p w14:paraId="197C4DA1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50BADFEC" w14:textId="77777777" w:rsidR="00A341FE" w:rsidRDefault="00A341FE" w:rsidP="00A341FE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t>In a group project, submissions should include what each group member has contributed.</w:t>
      </w:r>
    </w:p>
    <w:p w14:paraId="2C2D30AF" w14:textId="77777777" w:rsidR="002E54CD" w:rsidRPr="00A341FE" w:rsidRDefault="00A341FE" w:rsidP="00BF6AC6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341FE">
        <w:rPr>
          <w:color w:val="auto"/>
        </w:rPr>
        <w:t xml:space="preserve">Package all files in a single zip folder and upload the file to canopy website within the specified due date. </w:t>
      </w:r>
    </w:p>
    <w:p w14:paraId="5CB17C25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1FF477BA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00A1DDB6" w14:textId="77777777" w:rsidR="002E54CD" w:rsidRDefault="006512E2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2E54CD">
        <w:rPr>
          <w:rFonts w:ascii="Arial" w:eastAsia="Arial" w:hAnsi="Arial" w:cs="Arial"/>
        </w:rPr>
        <w:t>% - Lab attendance</w:t>
      </w:r>
    </w:p>
    <w:p w14:paraId="5CC33900" w14:textId="77777777" w:rsidR="00F8472B" w:rsidRDefault="0091753A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486EA372" w14:textId="77777777" w:rsidR="00245D98" w:rsidRDefault="009C3BB9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578127AD" w14:textId="77777777" w:rsidR="00245D98" w:rsidRDefault="00117CC4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245D98">
        <w:rPr>
          <w:rFonts w:ascii="Arial" w:eastAsia="Arial" w:hAnsi="Arial" w:cs="Arial"/>
        </w:rPr>
        <w:t xml:space="preserve">% - Task 3 has been correctly </w:t>
      </w:r>
      <w:r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10DBFAD5" w14:textId="77777777" w:rsidR="00245D98" w:rsidRDefault="0091753A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245D98">
        <w:rPr>
          <w:rFonts w:ascii="Arial" w:eastAsia="Arial" w:hAnsi="Arial" w:cs="Arial"/>
        </w:rPr>
        <w:t xml:space="preserve">% - Task 4 has been correctly </w:t>
      </w:r>
      <w:r w:rsidR="00117CC4"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62326ED4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43D2B6B9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02715F"/>
    <w:rsid w:val="00113DE0"/>
    <w:rsid w:val="0011439C"/>
    <w:rsid w:val="00117CC4"/>
    <w:rsid w:val="001F5B0E"/>
    <w:rsid w:val="00245D98"/>
    <w:rsid w:val="002E54CD"/>
    <w:rsid w:val="00343B8F"/>
    <w:rsid w:val="003639FB"/>
    <w:rsid w:val="003C2E0E"/>
    <w:rsid w:val="004754A8"/>
    <w:rsid w:val="004F091B"/>
    <w:rsid w:val="00582AE2"/>
    <w:rsid w:val="00594C04"/>
    <w:rsid w:val="00603046"/>
    <w:rsid w:val="006512E2"/>
    <w:rsid w:val="006B6E59"/>
    <w:rsid w:val="006B7D5C"/>
    <w:rsid w:val="00734C24"/>
    <w:rsid w:val="007C3C3C"/>
    <w:rsid w:val="007E2D03"/>
    <w:rsid w:val="00883E1F"/>
    <w:rsid w:val="0091753A"/>
    <w:rsid w:val="009C3BB9"/>
    <w:rsid w:val="00A03BAC"/>
    <w:rsid w:val="00A341FE"/>
    <w:rsid w:val="00A96BA1"/>
    <w:rsid w:val="00B901B6"/>
    <w:rsid w:val="00BB29E4"/>
    <w:rsid w:val="00BD7E68"/>
    <w:rsid w:val="00BE4B94"/>
    <w:rsid w:val="00C25C9B"/>
    <w:rsid w:val="00C701A2"/>
    <w:rsid w:val="00CD7AFD"/>
    <w:rsid w:val="00DC09E2"/>
    <w:rsid w:val="00E171E2"/>
    <w:rsid w:val="00E95993"/>
    <w:rsid w:val="00EF6EA9"/>
    <w:rsid w:val="00F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D786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world.wolfram.com/VectorAddition.html" TargetMode="External"/><Relationship Id="rId7" Type="http://schemas.openxmlformats.org/officeDocument/2006/relationships/hyperlink" Target="http://mathworld.wolfram.com/ScalarMultiplicati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adamb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78C4C37-F14B-47B8-B7A2-F41145BA3CB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C:\Users\vadambkk\AppData\Local\Chemistry Add-in for Word\Chemistry Gallery\Chem4Word.dotx</Template>
  <TotalTime>224</TotalTime>
  <Pages>2</Pages>
  <Words>612</Words>
  <Characters>3493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Singh, Isha (singhia)</cp:lastModifiedBy>
  <cp:revision>16</cp:revision>
  <dcterms:created xsi:type="dcterms:W3CDTF">2017-01-21T17:36:00Z</dcterms:created>
  <dcterms:modified xsi:type="dcterms:W3CDTF">2018-01-28T23:54:00Z</dcterms:modified>
</cp:coreProperties>
</file>