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5A4E5" w14:textId="77777777" w:rsidR="002E54CD" w:rsidRDefault="002E54CD" w:rsidP="002E54CD">
      <w:pPr>
        <w:jc w:val="center"/>
        <w:rPr>
          <w:b/>
          <w:sz w:val="36"/>
          <w:szCs w:val="36"/>
        </w:rPr>
      </w:pPr>
      <w:r>
        <w:rPr>
          <w:b/>
          <w:sz w:val="36"/>
          <w:szCs w:val="36"/>
        </w:rPr>
        <w:t>Data Structure</w:t>
      </w:r>
      <w:r w:rsidR="00785090">
        <w:rPr>
          <w:b/>
          <w:sz w:val="36"/>
          <w:szCs w:val="36"/>
        </w:rPr>
        <w:t>s (2028C) -- Spring 2017 – Lab 6</w:t>
      </w:r>
    </w:p>
    <w:p w14:paraId="10C3D882"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14:paraId="4455BB9B" w14:textId="77777777"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901B6">
        <w:rPr>
          <w:b/>
          <w:i/>
          <w:color w:val="auto"/>
          <w:sz w:val="28"/>
          <w:szCs w:val="28"/>
          <w:highlight w:val="yellow"/>
        </w:rPr>
        <w:t>Feb</w:t>
      </w:r>
      <w:r w:rsidRPr="00FB1489">
        <w:rPr>
          <w:b/>
          <w:i/>
          <w:color w:val="auto"/>
          <w:sz w:val="28"/>
          <w:szCs w:val="28"/>
          <w:highlight w:val="yellow"/>
        </w:rPr>
        <w:t xml:space="preserve"> </w:t>
      </w:r>
      <w:r w:rsidR="00474EC8">
        <w:rPr>
          <w:b/>
          <w:i/>
          <w:color w:val="auto"/>
          <w:sz w:val="28"/>
          <w:szCs w:val="28"/>
          <w:highlight w:val="yellow"/>
        </w:rPr>
        <w:t>25</w:t>
      </w:r>
      <w:r w:rsidRPr="00FB1489">
        <w:rPr>
          <w:b/>
          <w:i/>
          <w:color w:val="auto"/>
          <w:sz w:val="28"/>
          <w:szCs w:val="28"/>
          <w:highlight w:val="yellow"/>
        </w:rPr>
        <w:t xml:space="preserve"> at 11:55PM for Monday Section</w:t>
      </w:r>
    </w:p>
    <w:p w14:paraId="280B14FB" w14:textId="77777777" w:rsidR="002E54CD" w:rsidRDefault="002E54CD" w:rsidP="002E54CD">
      <w:pPr>
        <w:jc w:val="center"/>
        <w:rPr>
          <w:b/>
          <w:i/>
          <w:color w:val="auto"/>
          <w:sz w:val="28"/>
          <w:szCs w:val="28"/>
        </w:rPr>
      </w:pPr>
      <w:r w:rsidRPr="00FB1489">
        <w:rPr>
          <w:b/>
          <w:i/>
          <w:color w:val="auto"/>
          <w:sz w:val="28"/>
          <w:szCs w:val="28"/>
          <w:highlight w:val="yellow"/>
        </w:rPr>
        <w:t xml:space="preserve">Tuesday, </w:t>
      </w:r>
      <w:r w:rsidR="00B901B6">
        <w:rPr>
          <w:b/>
          <w:i/>
          <w:color w:val="auto"/>
          <w:sz w:val="28"/>
          <w:szCs w:val="28"/>
          <w:highlight w:val="yellow"/>
        </w:rPr>
        <w:t>Feb</w:t>
      </w:r>
      <w:r w:rsidRPr="00FB1489">
        <w:rPr>
          <w:b/>
          <w:i/>
          <w:color w:val="auto"/>
          <w:sz w:val="28"/>
          <w:szCs w:val="28"/>
          <w:highlight w:val="yellow"/>
        </w:rPr>
        <w:t xml:space="preserve"> </w:t>
      </w:r>
      <w:r w:rsidR="00474EC8">
        <w:rPr>
          <w:b/>
          <w:i/>
          <w:color w:val="auto"/>
          <w:sz w:val="28"/>
          <w:szCs w:val="28"/>
          <w:highlight w:val="yellow"/>
        </w:rPr>
        <w:t>27</w:t>
      </w:r>
      <w:r w:rsidR="00B901B6">
        <w:rPr>
          <w:b/>
          <w:i/>
          <w:color w:val="auto"/>
          <w:sz w:val="28"/>
          <w:szCs w:val="28"/>
          <w:highlight w:val="yellow"/>
        </w:rPr>
        <w:t xml:space="preserve"> </w:t>
      </w:r>
      <w:r w:rsidRPr="00FB1489">
        <w:rPr>
          <w:b/>
          <w:i/>
          <w:color w:val="auto"/>
          <w:sz w:val="28"/>
          <w:szCs w:val="28"/>
          <w:highlight w:val="yellow"/>
        </w:rPr>
        <w:t>at 11:55 PM for Wednesday Section</w:t>
      </w:r>
    </w:p>
    <w:p w14:paraId="4C30BBB2" w14:textId="77777777" w:rsidR="002E54CD" w:rsidRDefault="002E54CD" w:rsidP="002E54CD">
      <w:pPr>
        <w:jc w:val="center"/>
        <w:rPr>
          <w:b/>
          <w:i/>
          <w:color w:val="auto"/>
          <w:sz w:val="28"/>
          <w:szCs w:val="28"/>
        </w:rPr>
      </w:pPr>
    </w:p>
    <w:p w14:paraId="049D85B1" w14:textId="77777777" w:rsidR="002E54CD" w:rsidRDefault="002E54CD" w:rsidP="002E54CD">
      <w:pPr>
        <w:spacing w:before="100" w:after="100"/>
      </w:pPr>
      <w:r>
        <w:rPr>
          <w:b/>
        </w:rPr>
        <w:t>Objective:</w:t>
      </w:r>
    </w:p>
    <w:p w14:paraId="2A1E8B9A" w14:textId="77777777"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785090">
        <w:t xml:space="preserve">stacks and queues built using </w:t>
      </w:r>
      <w:r w:rsidR="0093071E">
        <w:t>C++.</w:t>
      </w:r>
      <w:r w:rsidR="005F7FD2">
        <w:t xml:space="preserve">  This will take the famous “Towers of Hanoi” game and modify the rules to be a challenge between 2 players.</w:t>
      </w:r>
    </w:p>
    <w:p w14:paraId="70DE648A" w14:textId="77777777" w:rsidR="00117CC4" w:rsidRDefault="00117CC4" w:rsidP="00A96BA1">
      <w:pPr>
        <w:spacing w:before="100" w:after="100"/>
      </w:pPr>
    </w:p>
    <w:p w14:paraId="1EC3FAEB" w14:textId="77777777"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class that will be used as the basis for the remainder of the lab.</w:t>
      </w:r>
    </w:p>
    <w:p w14:paraId="5F7DDBB7" w14:textId="6209EA52" w:rsidR="002E54CD" w:rsidRDefault="002E54CD" w:rsidP="002E54CD">
      <w:pPr>
        <w:pStyle w:val="ListParagraph"/>
        <w:numPr>
          <w:ilvl w:val="0"/>
          <w:numId w:val="1"/>
        </w:numPr>
        <w:spacing w:before="100" w:after="100"/>
      </w:pPr>
      <w:r>
        <w:t>Create a new project.</w:t>
      </w:r>
    </w:p>
    <w:p w14:paraId="7A62ED38" w14:textId="77777777" w:rsidR="00603046" w:rsidRDefault="00734C24" w:rsidP="00603046">
      <w:pPr>
        <w:pStyle w:val="ListParagraph"/>
        <w:numPr>
          <w:ilvl w:val="0"/>
          <w:numId w:val="1"/>
        </w:numPr>
        <w:spacing w:before="100" w:after="100"/>
      </w:pPr>
      <w:r>
        <w:t xml:space="preserve">Design a </w:t>
      </w:r>
      <w:r w:rsidR="005F7FD2">
        <w:t xml:space="preserve">stack </w:t>
      </w:r>
      <w:r>
        <w:t xml:space="preserve">class </w:t>
      </w:r>
      <w:r w:rsidR="005F7FD2">
        <w:t>using an array</w:t>
      </w:r>
      <w:r w:rsidR="00C752E2">
        <w:t xml:space="preserve">.  </w:t>
      </w:r>
      <w:r w:rsidR="005F7FD2">
        <w:t>This class should be a template</w:t>
      </w:r>
      <w:r w:rsidR="00C752E2">
        <w:t>.</w:t>
      </w:r>
    </w:p>
    <w:p w14:paraId="40337335" w14:textId="77777777" w:rsidR="00734C24" w:rsidRDefault="005F7FD2" w:rsidP="00734C24">
      <w:pPr>
        <w:pStyle w:val="ListParagraph"/>
        <w:numPr>
          <w:ilvl w:val="1"/>
          <w:numId w:val="1"/>
        </w:numPr>
        <w:spacing w:before="100" w:after="100"/>
      </w:pPr>
      <w:r>
        <w:t>The constructor should include a parameter to indicate the size of the array.</w:t>
      </w:r>
    </w:p>
    <w:p w14:paraId="10D78775" w14:textId="77777777" w:rsidR="005F7FD2" w:rsidRDefault="005F7FD2" w:rsidP="005F7FD2">
      <w:pPr>
        <w:pStyle w:val="ListParagraph"/>
        <w:numPr>
          <w:ilvl w:val="1"/>
          <w:numId w:val="1"/>
        </w:numPr>
        <w:spacing w:before="100" w:after="100"/>
      </w:pPr>
      <w:r>
        <w:t xml:space="preserve">The array holding the data should be an array of pointers.  </w:t>
      </w:r>
    </w:p>
    <w:p w14:paraId="377446C1" w14:textId="77777777" w:rsidR="00FA6E58" w:rsidRDefault="005F7FD2" w:rsidP="005F7FD2">
      <w:pPr>
        <w:pStyle w:val="ListParagraph"/>
        <w:numPr>
          <w:ilvl w:val="1"/>
          <w:numId w:val="1"/>
        </w:numPr>
        <w:spacing w:before="100" w:after="100"/>
      </w:pPr>
      <w:r>
        <w:t>The push function should accept a pointer and add that pointer to the top of the stack.  It doesn’t need to create any memory.</w:t>
      </w:r>
    </w:p>
    <w:p w14:paraId="02CB3D3F" w14:textId="77777777" w:rsidR="005F7FD2" w:rsidRDefault="005F7FD2" w:rsidP="005F7FD2">
      <w:pPr>
        <w:pStyle w:val="ListParagraph"/>
        <w:numPr>
          <w:ilvl w:val="1"/>
          <w:numId w:val="1"/>
        </w:numPr>
        <w:spacing w:before="100" w:after="100"/>
      </w:pPr>
      <w:r>
        <w:t>The pop function should return a pointer.  It doesn’t need to delete any memory.</w:t>
      </w:r>
    </w:p>
    <w:p w14:paraId="49F95947" w14:textId="77777777" w:rsidR="005F7FD2" w:rsidRDefault="005F7FD2" w:rsidP="005F7FD2">
      <w:pPr>
        <w:pStyle w:val="ListParagraph"/>
        <w:numPr>
          <w:ilvl w:val="1"/>
          <w:numId w:val="1"/>
        </w:numPr>
        <w:spacing w:before="100" w:after="100"/>
      </w:pPr>
      <w:r>
        <w:t>The top function should return a pointer to the item on the top of the stack without removing it.</w:t>
      </w:r>
    </w:p>
    <w:p w14:paraId="7DE2C5E5" w14:textId="77777777" w:rsidR="005F7FD2" w:rsidRDefault="005F7FD2" w:rsidP="005F7FD2">
      <w:pPr>
        <w:pStyle w:val="ListParagraph"/>
        <w:numPr>
          <w:ilvl w:val="1"/>
          <w:numId w:val="1"/>
        </w:numPr>
        <w:spacing w:before="100" w:after="100"/>
      </w:pPr>
      <w:r>
        <w:t xml:space="preserve">The length function will return an </w:t>
      </w:r>
      <w:proofErr w:type="spellStart"/>
      <w:r>
        <w:t>int</w:t>
      </w:r>
      <w:proofErr w:type="spellEnd"/>
      <w:r>
        <w:t xml:space="preserve"> indicating the number of items in the stack.</w:t>
      </w:r>
    </w:p>
    <w:p w14:paraId="7FCECF82" w14:textId="77777777" w:rsidR="005F7FD2" w:rsidRDefault="005F7FD2" w:rsidP="005F7FD2">
      <w:pPr>
        <w:pStyle w:val="ListParagraph"/>
        <w:numPr>
          <w:ilvl w:val="1"/>
          <w:numId w:val="1"/>
        </w:numPr>
        <w:spacing w:before="100" w:after="100"/>
      </w:pPr>
      <w:r>
        <w:t>The empty function should empty the stack of all contents.  It needs to call delete to avoid memory leaks.  It doesn’t need to return any value.</w:t>
      </w:r>
    </w:p>
    <w:p w14:paraId="3BFBAF07" w14:textId="77777777" w:rsidR="005F7FD2" w:rsidRDefault="005F7FD2" w:rsidP="005F7FD2">
      <w:pPr>
        <w:pStyle w:val="ListParagraph"/>
        <w:numPr>
          <w:ilvl w:val="1"/>
          <w:numId w:val="1"/>
        </w:numPr>
        <w:spacing w:before="100" w:after="100"/>
      </w:pPr>
      <w:r>
        <w:t>The stack should declare a friend function that can access the underlying array for the purposes of printing it to the screen.</w:t>
      </w:r>
    </w:p>
    <w:p w14:paraId="417682AC" w14:textId="77777777" w:rsidR="006B78C0" w:rsidRDefault="006B78C0" w:rsidP="00734C24">
      <w:pPr>
        <w:pStyle w:val="ListParagraph"/>
        <w:numPr>
          <w:ilvl w:val="1"/>
          <w:numId w:val="1"/>
        </w:numPr>
        <w:spacing w:before="100" w:after="100"/>
      </w:pPr>
      <w:r>
        <w:t>Create the implementation code for the above functions as required.</w:t>
      </w:r>
      <w:r w:rsidR="005F7FD2">
        <w:t xml:space="preserve">  </w:t>
      </w:r>
      <w:r w:rsidR="005F7FD2" w:rsidRPr="005F7FD2">
        <w:rPr>
          <w:b/>
        </w:rPr>
        <w:t>Do not</w:t>
      </w:r>
      <w:r w:rsidR="005F7FD2">
        <w:t xml:space="preserve"> use </w:t>
      </w:r>
      <w:proofErr w:type="spellStart"/>
      <w:r w:rsidR="005F7FD2">
        <w:t>cout</w:t>
      </w:r>
      <w:proofErr w:type="spellEnd"/>
      <w:r w:rsidR="005F7FD2">
        <w:t xml:space="preserve"> in the class.  Any errors such as overflow or underflow should throw a custom class error.</w:t>
      </w:r>
    </w:p>
    <w:p w14:paraId="7A7FE63C" w14:textId="77777777" w:rsidR="002E54CD" w:rsidRDefault="00D02625" w:rsidP="005F7FD2">
      <w:pPr>
        <w:spacing w:before="100" w:after="100"/>
      </w:pPr>
      <w:r>
        <w:t>Complete this before moving on to task 2.</w:t>
      </w:r>
    </w:p>
    <w:p w14:paraId="17B07F44" w14:textId="77777777" w:rsidR="003551E7" w:rsidRPr="002417B9" w:rsidRDefault="003551E7" w:rsidP="003551E7">
      <w:pPr>
        <w:spacing w:before="100" w:after="100"/>
        <w:rPr>
          <w:color w:val="auto"/>
        </w:rPr>
      </w:pPr>
    </w:p>
    <w:p w14:paraId="690F03BB"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 single person version of the “Towers of Hanoi” game.</w:t>
      </w:r>
    </w:p>
    <w:p w14:paraId="000F0756" w14:textId="77777777" w:rsidR="00E713C6" w:rsidRDefault="00E713C6" w:rsidP="00E713C6">
      <w:pPr>
        <w:pStyle w:val="ListParagraph"/>
        <w:numPr>
          <w:ilvl w:val="0"/>
          <w:numId w:val="6"/>
        </w:numPr>
        <w:spacing w:before="100" w:after="100"/>
        <w:rPr>
          <w:color w:val="auto"/>
        </w:rPr>
      </w:pPr>
      <w:r>
        <w:rPr>
          <w:color w:val="auto"/>
        </w:rPr>
        <w:t xml:space="preserve">Read the introduction to the game at </w:t>
      </w:r>
      <w:hyperlink r:id="rId6" w:history="1">
        <w:r w:rsidRPr="00E53D06">
          <w:rPr>
            <w:rStyle w:val="Hyperlink"/>
          </w:rPr>
          <w:t>https://e</w:t>
        </w:r>
        <w:r w:rsidRPr="00E53D06">
          <w:rPr>
            <w:rStyle w:val="Hyperlink"/>
          </w:rPr>
          <w:t>n</w:t>
        </w:r>
        <w:r w:rsidRPr="00E53D06">
          <w:rPr>
            <w:rStyle w:val="Hyperlink"/>
          </w:rPr>
          <w:t>.wikipedia.org/wiki/Tower_of_Hanoi</w:t>
        </w:r>
      </w:hyperlink>
      <w:r>
        <w:rPr>
          <w:color w:val="auto"/>
        </w:rPr>
        <w:t>.</w:t>
      </w:r>
    </w:p>
    <w:p w14:paraId="5B991F05" w14:textId="77777777"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14:paraId="1C47E62D" w14:textId="77777777" w:rsidR="00E713C6" w:rsidRDefault="00E713C6" w:rsidP="00E713C6">
      <w:pPr>
        <w:pStyle w:val="ListParagraph"/>
        <w:numPr>
          <w:ilvl w:val="1"/>
          <w:numId w:val="6"/>
        </w:numPr>
        <w:spacing w:before="100" w:after="100"/>
        <w:rPr>
          <w:color w:val="auto"/>
        </w:rPr>
      </w:pPr>
      <w:r>
        <w:rPr>
          <w:color w:val="auto"/>
        </w:rPr>
        <w:t>It needs to determine the number of disks to use in the game.</w:t>
      </w:r>
    </w:p>
    <w:p w14:paraId="0D5607EB" w14:textId="77777777"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14:paraId="387A855C" w14:textId="77777777" w:rsidR="00E713C6" w:rsidRDefault="00E713C6" w:rsidP="00E713C6">
      <w:pPr>
        <w:pStyle w:val="ListParagraph"/>
        <w:numPr>
          <w:ilvl w:val="1"/>
          <w:numId w:val="6"/>
        </w:numPr>
        <w:spacing w:before="100" w:after="100"/>
        <w:rPr>
          <w:color w:val="auto"/>
        </w:rPr>
      </w:pPr>
      <w:r>
        <w:rPr>
          <w:color w:val="auto"/>
        </w:rPr>
        <w:t>It needs to prevent illegal moves as defined in the Wikipedia rules.</w:t>
      </w:r>
    </w:p>
    <w:p w14:paraId="4F5ADCBC" w14:textId="77777777"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14:paraId="6BD2E89E" w14:textId="77777777"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14:paraId="1532EAD0" w14:textId="77777777" w:rsidR="003551E7" w:rsidRDefault="003551E7" w:rsidP="003551E7">
      <w:pPr>
        <w:pStyle w:val="ListParagraph"/>
        <w:numPr>
          <w:ilvl w:val="0"/>
          <w:numId w:val="6"/>
        </w:numPr>
        <w:spacing w:before="100" w:after="100"/>
        <w:rPr>
          <w:color w:val="auto"/>
        </w:rPr>
      </w:pPr>
      <w:r>
        <w:rPr>
          <w:color w:val="auto"/>
        </w:rPr>
        <w:t xml:space="preserve">Include in the lab report screen shot(s) of the output of </w:t>
      </w:r>
      <w:r w:rsidR="001C16A1">
        <w:rPr>
          <w:color w:val="auto"/>
        </w:rPr>
        <w:t xml:space="preserve">all </w:t>
      </w:r>
      <w:r>
        <w:rPr>
          <w:color w:val="auto"/>
        </w:rPr>
        <w:t>your test</w:t>
      </w:r>
      <w:r w:rsidR="001C16A1">
        <w:rPr>
          <w:color w:val="auto"/>
        </w:rPr>
        <w:t xml:space="preserve"> cases</w:t>
      </w:r>
      <w:r>
        <w:rPr>
          <w:color w:val="auto"/>
        </w:rPr>
        <w:t>.</w:t>
      </w:r>
    </w:p>
    <w:p w14:paraId="5D66F950" w14:textId="77777777" w:rsidR="003E2D8E" w:rsidRPr="002417B9" w:rsidRDefault="003E2D8E" w:rsidP="003E2D8E">
      <w:pPr>
        <w:spacing w:before="100" w:after="100"/>
        <w:rPr>
          <w:color w:val="auto"/>
        </w:rPr>
      </w:pPr>
    </w:p>
    <w:p w14:paraId="52776467" w14:textId="77777777"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sidR="009A4819">
        <w:rPr>
          <w:color w:val="auto"/>
        </w:rPr>
        <w:t>Make a game of it</w:t>
      </w:r>
      <w:r w:rsidRPr="002417B9">
        <w:rPr>
          <w:color w:val="auto"/>
        </w:rPr>
        <w:t>.</w:t>
      </w:r>
    </w:p>
    <w:p w14:paraId="4953A44D" w14:textId="77777777" w:rsidR="009A4819" w:rsidRDefault="009A4819" w:rsidP="003E2D8E">
      <w:pPr>
        <w:pStyle w:val="ListParagraph"/>
        <w:numPr>
          <w:ilvl w:val="0"/>
          <w:numId w:val="8"/>
        </w:numPr>
        <w:spacing w:before="100" w:after="100"/>
        <w:rPr>
          <w:color w:val="auto"/>
        </w:rPr>
      </w:pPr>
      <w:r>
        <w:rPr>
          <w:color w:val="auto"/>
        </w:rPr>
        <w:t>Create a new project.</w:t>
      </w:r>
    </w:p>
    <w:p w14:paraId="28D2F27E" w14:textId="77777777" w:rsidR="009A4819" w:rsidRDefault="009A4819" w:rsidP="003E2D8E">
      <w:pPr>
        <w:pStyle w:val="ListParagraph"/>
        <w:numPr>
          <w:ilvl w:val="0"/>
          <w:numId w:val="8"/>
        </w:numPr>
        <w:spacing w:before="100" w:after="100"/>
        <w:rPr>
          <w:color w:val="auto"/>
        </w:rPr>
      </w:pPr>
      <w:r>
        <w:rPr>
          <w:color w:val="auto"/>
        </w:rPr>
        <w:t>Copy any code from the previous project you may need into this project.</w:t>
      </w:r>
    </w:p>
    <w:p w14:paraId="3FADA16B" w14:textId="77777777" w:rsidR="003E2D8E" w:rsidRPr="009A4819" w:rsidRDefault="009A4819" w:rsidP="009A4819">
      <w:pPr>
        <w:pStyle w:val="ListParagraph"/>
        <w:numPr>
          <w:ilvl w:val="0"/>
          <w:numId w:val="8"/>
        </w:numPr>
        <w:spacing w:before="100" w:after="100"/>
        <w:rPr>
          <w:color w:val="auto"/>
        </w:rPr>
      </w:pPr>
      <w:r>
        <w:rPr>
          <w:color w:val="auto"/>
        </w:rPr>
        <w:lastRenderedPageBreak/>
        <w:t>In this version, there are 2 towers on each side and 1 tower in the middle.  Each player needs to move their disks over to the other side (which tower on the other side is not relevant</w:t>
      </w:r>
      <w:r w:rsidR="006F5E2D">
        <w:rPr>
          <w:color w:val="auto"/>
        </w:rPr>
        <w:t xml:space="preserve"> so long as they are on a single tower</w:t>
      </w:r>
      <w:r>
        <w:rPr>
          <w:color w:val="auto"/>
        </w:rPr>
        <w:t>).  You will need to find a way to signify which disk belongs to which player.  Each players disk of similar size is considered equal and may be placed on the other.  Each player may move any top disk to any tower on their turn so long as the move is legal.</w:t>
      </w:r>
    </w:p>
    <w:p w14:paraId="031650F4" w14:textId="77777777" w:rsidR="003E2D8E" w:rsidRDefault="006F5E2D" w:rsidP="003E2D8E">
      <w:pPr>
        <w:pStyle w:val="ListParagraph"/>
        <w:numPr>
          <w:ilvl w:val="0"/>
          <w:numId w:val="8"/>
        </w:numPr>
        <w:spacing w:before="100" w:after="100"/>
        <w:rPr>
          <w:color w:val="auto"/>
        </w:rPr>
      </w:pPr>
      <w:r>
        <w:rPr>
          <w:color w:val="auto"/>
        </w:rPr>
        <w:t>Test this game in your group.</w:t>
      </w:r>
    </w:p>
    <w:p w14:paraId="0A2C5445" w14:textId="77777777" w:rsidR="003E2D8E" w:rsidRDefault="003E2D8E" w:rsidP="003E2D8E">
      <w:pPr>
        <w:pStyle w:val="ListParagraph"/>
        <w:numPr>
          <w:ilvl w:val="0"/>
          <w:numId w:val="8"/>
        </w:numPr>
        <w:spacing w:before="100" w:after="100"/>
        <w:rPr>
          <w:color w:val="auto"/>
        </w:rPr>
      </w:pPr>
      <w:r>
        <w:rPr>
          <w:color w:val="auto"/>
        </w:rPr>
        <w:t xml:space="preserve">Include in the lab report screen shots of the </w:t>
      </w:r>
      <w:r w:rsidR="00385BB7">
        <w:rPr>
          <w:color w:val="auto"/>
        </w:rPr>
        <w:t>final 4 moves by the players leading to a win</w:t>
      </w:r>
      <w:r>
        <w:rPr>
          <w:color w:val="auto"/>
        </w:rPr>
        <w:t xml:space="preserve">.  Include a discussion of the </w:t>
      </w:r>
      <w:r w:rsidR="006F5E2D">
        <w:rPr>
          <w:color w:val="auto"/>
        </w:rPr>
        <w:t>different strategies you tried (cooperative, defensive, ignoring the other player completely, etc…)</w:t>
      </w:r>
      <w:r>
        <w:rPr>
          <w:color w:val="auto"/>
        </w:rPr>
        <w:t>.</w:t>
      </w:r>
    </w:p>
    <w:p w14:paraId="61A99450" w14:textId="77777777" w:rsidR="003E2D8E" w:rsidRPr="002417B9" w:rsidRDefault="003E2D8E" w:rsidP="003E2D8E">
      <w:pPr>
        <w:spacing w:before="100" w:after="100"/>
        <w:rPr>
          <w:color w:val="auto"/>
        </w:rPr>
      </w:pPr>
    </w:p>
    <w:p w14:paraId="41ABA934"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Create a queue to track steps</w:t>
      </w:r>
      <w:r w:rsidRPr="002417B9">
        <w:rPr>
          <w:color w:val="auto"/>
        </w:rPr>
        <w:t>.</w:t>
      </w:r>
    </w:p>
    <w:p w14:paraId="71870CE0" w14:textId="77777777" w:rsidR="006F5E2D" w:rsidRDefault="006F5E2D" w:rsidP="003E2D8E">
      <w:pPr>
        <w:pStyle w:val="ListParagraph"/>
        <w:numPr>
          <w:ilvl w:val="0"/>
          <w:numId w:val="9"/>
        </w:numPr>
        <w:spacing w:before="100" w:after="100"/>
        <w:rPr>
          <w:color w:val="auto"/>
        </w:rPr>
      </w:pPr>
      <w:r>
        <w:rPr>
          <w:color w:val="auto"/>
        </w:rPr>
        <w:t>Create a new project.</w:t>
      </w:r>
    </w:p>
    <w:p w14:paraId="6505D72C" w14:textId="77777777" w:rsidR="003E2D8E" w:rsidRDefault="006F5E2D" w:rsidP="003E2D8E">
      <w:pPr>
        <w:pStyle w:val="ListParagraph"/>
        <w:numPr>
          <w:ilvl w:val="0"/>
          <w:numId w:val="9"/>
        </w:numPr>
        <w:spacing w:before="100" w:after="100"/>
        <w:rPr>
          <w:color w:val="auto"/>
        </w:rPr>
      </w:pPr>
      <w:r>
        <w:rPr>
          <w:color w:val="auto"/>
        </w:rPr>
        <w:t>Create a queue class.  This class should be a template.</w:t>
      </w:r>
    </w:p>
    <w:p w14:paraId="2C1C9F1C" w14:textId="77777777" w:rsidR="006F5E2D" w:rsidRDefault="006F5E2D" w:rsidP="003E2D8E">
      <w:pPr>
        <w:pStyle w:val="ListParagraph"/>
        <w:numPr>
          <w:ilvl w:val="0"/>
          <w:numId w:val="9"/>
        </w:numPr>
        <w:spacing w:before="100" w:after="100"/>
        <w:rPr>
          <w:color w:val="auto"/>
        </w:rPr>
      </w:pPr>
      <w:r>
        <w:rPr>
          <w:color w:val="auto"/>
        </w:rPr>
        <w:t>Design the queue class using a vector to store data.  Include the standard functions for a queue.</w:t>
      </w:r>
    </w:p>
    <w:p w14:paraId="6110ACC4" w14:textId="77777777" w:rsidR="006F5E2D" w:rsidRDefault="006F5E2D" w:rsidP="003E2D8E">
      <w:pPr>
        <w:pStyle w:val="ListParagraph"/>
        <w:numPr>
          <w:ilvl w:val="0"/>
          <w:numId w:val="9"/>
        </w:numPr>
        <w:spacing w:before="100" w:after="100"/>
        <w:rPr>
          <w:color w:val="auto"/>
        </w:rPr>
      </w:pPr>
      <w:r>
        <w:rPr>
          <w:color w:val="auto"/>
        </w:rPr>
        <w:t>Implement the queue class.</w:t>
      </w:r>
    </w:p>
    <w:p w14:paraId="57C0D2DD" w14:textId="77777777" w:rsidR="006F5E2D" w:rsidRDefault="006F5E2D" w:rsidP="003E2D8E">
      <w:pPr>
        <w:pStyle w:val="ListParagraph"/>
        <w:numPr>
          <w:ilvl w:val="0"/>
          <w:numId w:val="9"/>
        </w:numPr>
        <w:spacing w:before="100" w:after="100"/>
        <w:rPr>
          <w:color w:val="auto"/>
        </w:rPr>
      </w:pPr>
      <w:r>
        <w:rPr>
          <w:color w:val="auto"/>
        </w:rPr>
        <w:t>Design a data structure to hold a single move.</w:t>
      </w:r>
    </w:p>
    <w:p w14:paraId="1B664533" w14:textId="77777777" w:rsidR="006F5E2D" w:rsidRDefault="006F5E2D" w:rsidP="003E2D8E">
      <w:pPr>
        <w:pStyle w:val="ListParagraph"/>
        <w:numPr>
          <w:ilvl w:val="0"/>
          <w:numId w:val="9"/>
        </w:numPr>
        <w:spacing w:before="100" w:after="100"/>
        <w:rPr>
          <w:color w:val="auto"/>
        </w:rPr>
      </w:pPr>
      <w:r>
        <w:rPr>
          <w:color w:val="auto"/>
        </w:rPr>
        <w:t>Create an instance of the queue class to hold the move data structure designed above.</w:t>
      </w:r>
    </w:p>
    <w:p w14:paraId="3D7971FF" w14:textId="77777777" w:rsidR="006F5E2D" w:rsidRDefault="006F5E2D" w:rsidP="003E2D8E">
      <w:pPr>
        <w:pStyle w:val="ListParagraph"/>
        <w:numPr>
          <w:ilvl w:val="0"/>
          <w:numId w:val="9"/>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14:paraId="77170D83" w14:textId="77777777" w:rsidR="003E2D8E" w:rsidRDefault="003E2D8E" w:rsidP="003E2D8E">
      <w:pPr>
        <w:pStyle w:val="ListParagraph"/>
        <w:numPr>
          <w:ilvl w:val="0"/>
          <w:numId w:val="9"/>
        </w:numPr>
        <w:spacing w:before="100" w:after="100"/>
        <w:rPr>
          <w:color w:val="auto"/>
        </w:rPr>
      </w:pPr>
      <w:r>
        <w:rPr>
          <w:color w:val="auto"/>
        </w:rPr>
        <w:t xml:space="preserve">Include in the lab report screen shot(s) of the </w:t>
      </w:r>
      <w:r w:rsidR="00825748">
        <w:rPr>
          <w:color w:val="auto"/>
        </w:rPr>
        <w:t>queue contents containing all the moves made for a successful win.</w:t>
      </w:r>
      <w:r w:rsidR="007925E1">
        <w:rPr>
          <w:color w:val="auto"/>
        </w:rPr>
        <w:t xml:space="preserve"> Include a discussion of how you designed your move data structure</w:t>
      </w:r>
      <w:r>
        <w:rPr>
          <w:color w:val="auto"/>
        </w:rPr>
        <w:t>.</w:t>
      </w:r>
    </w:p>
    <w:p w14:paraId="4A6E5E8A" w14:textId="77777777" w:rsidR="003E2D8E" w:rsidRPr="002417B9" w:rsidRDefault="003E2D8E" w:rsidP="003E2D8E">
      <w:pPr>
        <w:spacing w:before="100" w:after="100"/>
        <w:rPr>
          <w:color w:val="auto"/>
        </w:rPr>
      </w:pPr>
    </w:p>
    <w:p w14:paraId="072DA908" w14:textId="77777777" w:rsidR="002E54CD" w:rsidRPr="00E171E2" w:rsidRDefault="002E54CD" w:rsidP="002E54CD">
      <w:pPr>
        <w:spacing w:before="100" w:after="100"/>
        <w:rPr>
          <w:b/>
          <w:color w:val="auto"/>
        </w:rPr>
      </w:pPr>
      <w:r w:rsidRPr="00E171E2">
        <w:rPr>
          <w:b/>
          <w:color w:val="auto"/>
        </w:rPr>
        <w:t>Lab Submission:</w:t>
      </w:r>
    </w:p>
    <w:p w14:paraId="7DBA43A9"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608A7C27" w14:textId="77777777" w:rsidR="00E95993" w:rsidRPr="00E171E2" w:rsidRDefault="00825748" w:rsidP="00245D98">
      <w:pPr>
        <w:pStyle w:val="ListParagraph"/>
        <w:numPr>
          <w:ilvl w:val="1"/>
          <w:numId w:val="4"/>
        </w:numPr>
        <w:spacing w:before="100" w:after="100"/>
        <w:rPr>
          <w:color w:val="auto"/>
        </w:rPr>
      </w:pPr>
      <w:r>
        <w:rPr>
          <w:color w:val="auto"/>
        </w:rPr>
        <w:t>Questions pertaining to lab report in Task2, Task3 &amp; Task4</w:t>
      </w:r>
      <w:r w:rsidR="00325202">
        <w:rPr>
          <w:color w:val="auto"/>
        </w:rPr>
        <w:t>.</w:t>
      </w:r>
      <w:r w:rsidR="00E95993" w:rsidRPr="00E171E2">
        <w:rPr>
          <w:color w:val="auto"/>
        </w:rPr>
        <w:t xml:space="preserve"> </w:t>
      </w:r>
    </w:p>
    <w:p w14:paraId="3BC9DF93" w14:textId="10545C29" w:rsidR="002E54CD" w:rsidRDefault="00D825B1" w:rsidP="002E54CD">
      <w:pPr>
        <w:pStyle w:val="ListParagraph"/>
        <w:numPr>
          <w:ilvl w:val="0"/>
          <w:numId w:val="4"/>
        </w:numPr>
        <w:spacing w:before="100" w:after="100"/>
        <w:rPr>
          <w:color w:val="auto"/>
        </w:rPr>
      </w:pPr>
      <w:r>
        <w:rPr>
          <w:color w:val="auto"/>
        </w:rPr>
        <w:t>Include all</w:t>
      </w:r>
      <w:r w:rsidR="00E95993" w:rsidRPr="00E171E2">
        <w:rPr>
          <w:color w:val="auto"/>
        </w:rPr>
        <w:t xml:space="preserve"> </w:t>
      </w:r>
      <w:bookmarkStart w:id="0" w:name="_GoBack"/>
      <w:bookmarkEnd w:id="0"/>
      <w:r w:rsidR="002E54CD" w:rsidRPr="00E171E2">
        <w:rPr>
          <w:color w:val="auto"/>
        </w:rPr>
        <w:t>any special instructions to compile and run those programs.</w:t>
      </w:r>
    </w:p>
    <w:p w14:paraId="4A92EA76" w14:textId="77777777" w:rsidR="00825748" w:rsidRPr="00C54938" w:rsidRDefault="00825748" w:rsidP="00825748">
      <w:pPr>
        <w:pStyle w:val="ListParagraph"/>
        <w:numPr>
          <w:ilvl w:val="0"/>
          <w:numId w:val="4"/>
        </w:numPr>
        <w:spacing w:before="100" w:after="100"/>
        <w:rPr>
          <w:color w:val="auto"/>
        </w:rPr>
      </w:pPr>
      <w:r w:rsidRPr="00C54938">
        <w:t>In a group project, submissions should include what each group member has contributed.</w:t>
      </w:r>
    </w:p>
    <w:p w14:paraId="01398577" w14:textId="77777777" w:rsidR="002E54CD" w:rsidRPr="00825748" w:rsidRDefault="00825748" w:rsidP="008B0BD9">
      <w:pPr>
        <w:pStyle w:val="ListParagraph"/>
        <w:numPr>
          <w:ilvl w:val="0"/>
          <w:numId w:val="4"/>
        </w:numPr>
        <w:spacing w:before="100" w:after="100"/>
        <w:rPr>
          <w:color w:val="auto"/>
        </w:rPr>
      </w:pPr>
      <w:r w:rsidRPr="00825748">
        <w:rPr>
          <w:color w:val="auto"/>
        </w:rPr>
        <w:t>Package all files in a single zip folder and upload the file to canopy website within the specified due date.</w:t>
      </w:r>
    </w:p>
    <w:p w14:paraId="16C1DC7B" w14:textId="77777777" w:rsidR="002E54CD" w:rsidRDefault="002E54CD" w:rsidP="002E54CD">
      <w:pPr>
        <w:spacing w:before="100" w:after="100"/>
      </w:pPr>
      <w:r>
        <w:rPr>
          <w:b/>
        </w:rPr>
        <w:t>Lab Grading:</w:t>
      </w:r>
    </w:p>
    <w:p w14:paraId="263421A5" w14:textId="3649ECA8" w:rsidR="002E54CD" w:rsidRDefault="00281BD0" w:rsidP="002E54CD">
      <w:pPr>
        <w:numPr>
          <w:ilvl w:val="0"/>
          <w:numId w:val="5"/>
        </w:numPr>
        <w:spacing w:before="100" w:after="100"/>
        <w:ind w:hanging="360"/>
        <w:rPr>
          <w:rFonts w:ascii="Arial" w:eastAsia="Arial" w:hAnsi="Arial" w:cs="Arial"/>
        </w:rPr>
      </w:pPr>
      <w:r>
        <w:rPr>
          <w:rFonts w:ascii="Arial" w:eastAsia="Arial" w:hAnsi="Arial" w:cs="Arial"/>
        </w:rPr>
        <w:t>1</w:t>
      </w:r>
      <w:r w:rsidR="002E54CD">
        <w:rPr>
          <w:rFonts w:ascii="Arial" w:eastAsia="Arial" w:hAnsi="Arial" w:cs="Arial"/>
        </w:rPr>
        <w:t>0% - Lab attendance</w:t>
      </w:r>
    </w:p>
    <w:p w14:paraId="38FB7672" w14:textId="77777777" w:rsidR="00F8472B" w:rsidRDefault="007925E1"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21FBB7CA" w14:textId="38358527" w:rsidR="003E2D8E" w:rsidRDefault="00372938" w:rsidP="003E2D8E">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50C67D60" w14:textId="48B3368F" w:rsidR="003E2D8E" w:rsidRDefault="00372938"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3 has been correctly implemented and meets all requirements.</w:t>
      </w:r>
    </w:p>
    <w:p w14:paraId="69C4A02B" w14:textId="77777777"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14:paraId="374178B9"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5C128A5"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096A6F"/>
    <w:rsid w:val="000F780F"/>
    <w:rsid w:val="00113DE0"/>
    <w:rsid w:val="0011439C"/>
    <w:rsid w:val="00117CC4"/>
    <w:rsid w:val="001C16A1"/>
    <w:rsid w:val="0023277B"/>
    <w:rsid w:val="00245D98"/>
    <w:rsid w:val="00281BD0"/>
    <w:rsid w:val="002B326D"/>
    <w:rsid w:val="002E54CD"/>
    <w:rsid w:val="00325202"/>
    <w:rsid w:val="00333549"/>
    <w:rsid w:val="00343B8F"/>
    <w:rsid w:val="003551E7"/>
    <w:rsid w:val="003639FB"/>
    <w:rsid w:val="00372938"/>
    <w:rsid w:val="00385BB7"/>
    <w:rsid w:val="003E2D8E"/>
    <w:rsid w:val="00474EC8"/>
    <w:rsid w:val="004D5F1B"/>
    <w:rsid w:val="00582AE2"/>
    <w:rsid w:val="00594C04"/>
    <w:rsid w:val="005F7FD2"/>
    <w:rsid w:val="00603046"/>
    <w:rsid w:val="006B6E59"/>
    <w:rsid w:val="006B78C0"/>
    <w:rsid w:val="006F5E2D"/>
    <w:rsid w:val="00734C24"/>
    <w:rsid w:val="00785090"/>
    <w:rsid w:val="007925E1"/>
    <w:rsid w:val="007C3C3C"/>
    <w:rsid w:val="007E2D03"/>
    <w:rsid w:val="007E5563"/>
    <w:rsid w:val="00825748"/>
    <w:rsid w:val="00883E1F"/>
    <w:rsid w:val="008F031C"/>
    <w:rsid w:val="0093071E"/>
    <w:rsid w:val="009A4819"/>
    <w:rsid w:val="009C3BB9"/>
    <w:rsid w:val="00A03BAC"/>
    <w:rsid w:val="00A65F9E"/>
    <w:rsid w:val="00A96BA1"/>
    <w:rsid w:val="00B901B6"/>
    <w:rsid w:val="00BD7E68"/>
    <w:rsid w:val="00BE4B94"/>
    <w:rsid w:val="00C701A2"/>
    <w:rsid w:val="00C752E2"/>
    <w:rsid w:val="00D02625"/>
    <w:rsid w:val="00D26147"/>
    <w:rsid w:val="00D825B1"/>
    <w:rsid w:val="00DC2ED0"/>
    <w:rsid w:val="00DD6583"/>
    <w:rsid w:val="00E171E2"/>
    <w:rsid w:val="00E713C6"/>
    <w:rsid w:val="00E95993"/>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6C58"/>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1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ower_of_Hano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ambkk\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130C066-1D92-483D-80F9-630B5D58AD3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C:\Users\vadambkk\AppData\Local\Chemistry Add-in for Word\Chemistry Gallery\Chem4Word.dotx</Template>
  <TotalTime>173</TotalTime>
  <Pages>2</Pages>
  <Words>723</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Singh, Isha (singhia)</cp:lastModifiedBy>
  <cp:revision>15</cp:revision>
  <dcterms:created xsi:type="dcterms:W3CDTF">2017-02-13T03:16:00Z</dcterms:created>
  <dcterms:modified xsi:type="dcterms:W3CDTF">2018-02-19T02:59:00Z</dcterms:modified>
</cp:coreProperties>
</file>