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672DE" w14:textId="77777777" w:rsidR="002E54CD" w:rsidRDefault="00F32992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2E54CD">
        <w:rPr>
          <w:b/>
          <w:sz w:val="36"/>
          <w:szCs w:val="36"/>
        </w:rPr>
        <w:t>Data Structure</w:t>
      </w:r>
      <w:r w:rsidR="0093071E">
        <w:rPr>
          <w:b/>
          <w:sz w:val="36"/>
          <w:szCs w:val="36"/>
        </w:rPr>
        <w:t>s (2028C) -- Spring 2017 – Lab 5</w:t>
      </w:r>
    </w:p>
    <w:p w14:paraId="5B718EB5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93071E">
        <w:rPr>
          <w:b/>
          <w:i/>
          <w:color w:val="auto"/>
          <w:sz w:val="36"/>
          <w:szCs w:val="36"/>
        </w:rPr>
        <w:t>Templates and Exceptions</w:t>
      </w:r>
    </w:p>
    <w:p w14:paraId="2E7C8A59" w14:textId="3BF7FF18" w:rsidR="002E54CD" w:rsidRPr="00FB1489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Sunday,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E43A66">
        <w:rPr>
          <w:b/>
          <w:i/>
          <w:color w:val="auto"/>
          <w:sz w:val="28"/>
          <w:szCs w:val="28"/>
          <w:highlight w:val="yellow"/>
        </w:rPr>
        <w:t>18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11:55PM for Monday Section</w:t>
      </w:r>
    </w:p>
    <w:p w14:paraId="7AD454F1" w14:textId="4D66D31D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E43A66">
        <w:rPr>
          <w:b/>
          <w:i/>
          <w:color w:val="auto"/>
          <w:sz w:val="28"/>
          <w:szCs w:val="28"/>
          <w:highlight w:val="yellow"/>
        </w:rPr>
        <w:t>20</w:t>
      </w:r>
      <w:bookmarkStart w:id="0" w:name="_GoBack"/>
      <w:bookmarkEnd w:id="0"/>
      <w:r w:rsidR="00B901B6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FB1489">
        <w:rPr>
          <w:b/>
          <w:i/>
          <w:color w:val="auto"/>
          <w:sz w:val="28"/>
          <w:szCs w:val="28"/>
          <w:highlight w:val="yellow"/>
        </w:rPr>
        <w:t>at 11:55 PM for Wednesday Section</w:t>
      </w:r>
    </w:p>
    <w:p w14:paraId="3ECB8EDF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2234DB74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60D3ADD5" w14:textId="77777777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D26147">
        <w:t xml:space="preserve">examine </w:t>
      </w:r>
      <w:r w:rsidR="0093071E">
        <w:t>C++ templates and exception handling.</w:t>
      </w:r>
    </w:p>
    <w:p w14:paraId="33C0A32A" w14:textId="77777777" w:rsidR="00117CC4" w:rsidRDefault="00117CC4" w:rsidP="00A96BA1">
      <w:pPr>
        <w:spacing w:before="100" w:after="100"/>
      </w:pPr>
    </w:p>
    <w:p w14:paraId="0040537C" w14:textId="77777777" w:rsidR="00117CC4" w:rsidRDefault="00117CC4" w:rsidP="002E54CD">
      <w:pPr>
        <w:spacing w:before="100" w:after="100"/>
        <w:ind w:left="360"/>
      </w:pPr>
    </w:p>
    <w:p w14:paraId="3ECF6BA0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D26147">
        <w:rPr>
          <w:color w:val="auto"/>
        </w:rPr>
        <w:t>Create a base class that will be used as the basis for the remainder of the lab.</w:t>
      </w:r>
    </w:p>
    <w:p w14:paraId="3660C014" w14:textId="77777777" w:rsidR="002E54CD" w:rsidRDefault="00F32992" w:rsidP="002E54CD">
      <w:pPr>
        <w:pStyle w:val="ListParagraph"/>
        <w:numPr>
          <w:ilvl w:val="0"/>
          <w:numId w:val="1"/>
        </w:numPr>
        <w:spacing w:before="100" w:after="100"/>
      </w:pPr>
      <w:r>
        <w:t>Create a new project.</w:t>
      </w:r>
    </w:p>
    <w:p w14:paraId="38B59728" w14:textId="77777777" w:rsidR="00603046" w:rsidRDefault="00734C24" w:rsidP="00603046">
      <w:pPr>
        <w:pStyle w:val="ListParagraph"/>
        <w:numPr>
          <w:ilvl w:val="0"/>
          <w:numId w:val="1"/>
        </w:numPr>
        <w:spacing w:before="100" w:after="100"/>
      </w:pPr>
      <w:r>
        <w:t xml:space="preserve">Design a class to </w:t>
      </w:r>
      <w:r w:rsidR="00D26147">
        <w:t xml:space="preserve">abstractly </w:t>
      </w:r>
      <w:r w:rsidR="00C752E2">
        <w:t xml:space="preserve">model </w:t>
      </w:r>
      <w:r w:rsidR="0093071E">
        <w:t>a stable</w:t>
      </w:r>
      <w:r w:rsidR="00C752E2">
        <w:t>.  You may want to read the entire assignment before starting this task.</w:t>
      </w:r>
    </w:p>
    <w:p w14:paraId="2974B5D8" w14:textId="77777777" w:rsidR="00734C24" w:rsidRDefault="0093071E" w:rsidP="00734C24">
      <w:pPr>
        <w:pStyle w:val="ListParagraph"/>
        <w:numPr>
          <w:ilvl w:val="1"/>
          <w:numId w:val="1"/>
        </w:numPr>
        <w:spacing w:before="100" w:after="100"/>
      </w:pPr>
      <w:r>
        <w:t>Your stable needs an array to hold a number of horses (use the class defined in lab 4 as the data type for the array).  The number of horses should be set in a global constant (use 10 for the time being)</w:t>
      </w:r>
      <w:r w:rsidR="00FA6E58">
        <w:t>.</w:t>
      </w:r>
    </w:p>
    <w:p w14:paraId="7D70F0EA" w14:textId="77777777" w:rsidR="00FA6E58" w:rsidRDefault="00FA6E58" w:rsidP="00734C24">
      <w:pPr>
        <w:pStyle w:val="ListParagraph"/>
        <w:numPr>
          <w:ilvl w:val="1"/>
          <w:numId w:val="1"/>
        </w:numPr>
        <w:spacing w:before="100" w:after="100"/>
      </w:pPr>
      <w:r>
        <w:t>Your stable needs a variable to hold the number of horses currently being cared for in your stable.</w:t>
      </w:r>
    </w:p>
    <w:p w14:paraId="70D72BDA" w14:textId="77777777" w:rsidR="00734C24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>Create a default constructor</w:t>
      </w:r>
      <w:r w:rsidR="00FA6E58">
        <w:t xml:space="preserve"> that initializes any values so the stable starts empty</w:t>
      </w:r>
      <w:r>
        <w:t>.</w:t>
      </w:r>
    </w:p>
    <w:p w14:paraId="09BA4B4D" w14:textId="77777777" w:rsidR="003639FB" w:rsidRDefault="00FA6E58" w:rsidP="00734C24">
      <w:pPr>
        <w:pStyle w:val="ListParagraph"/>
        <w:numPr>
          <w:ilvl w:val="1"/>
          <w:numId w:val="1"/>
        </w:numPr>
        <w:spacing w:before="100" w:after="100"/>
      </w:pPr>
      <w:r>
        <w:t xml:space="preserve">Your stable needs a function that will add a horse and another to remove a horse.  </w:t>
      </w:r>
      <w:r w:rsidR="003E2D8E">
        <w:t xml:space="preserve">The add function should receive a horse as an input parameter and the remove should return a horse.  </w:t>
      </w:r>
      <w:r>
        <w:t>For the sake of simplicity, assume horses are fungible.</w:t>
      </w:r>
    </w:p>
    <w:p w14:paraId="4AE77B40" w14:textId="77777777" w:rsidR="00FA6E58" w:rsidRDefault="00FA6E58" w:rsidP="00734C24">
      <w:pPr>
        <w:pStyle w:val="ListParagraph"/>
        <w:numPr>
          <w:ilvl w:val="1"/>
          <w:numId w:val="1"/>
        </w:numPr>
        <w:spacing w:before="100" w:after="100"/>
      </w:pPr>
      <w:r>
        <w:t>Your stable needs a function that returns the number of horses currently being housed in the stable.</w:t>
      </w:r>
    </w:p>
    <w:p w14:paraId="2D701B85" w14:textId="77777777" w:rsidR="006B78C0" w:rsidRDefault="006B78C0" w:rsidP="00734C24">
      <w:pPr>
        <w:pStyle w:val="ListParagraph"/>
        <w:numPr>
          <w:ilvl w:val="1"/>
          <w:numId w:val="1"/>
        </w:numPr>
        <w:spacing w:before="100" w:after="100"/>
      </w:pPr>
      <w:r>
        <w:t>Create the implementation code for the above functions as required.</w:t>
      </w:r>
    </w:p>
    <w:p w14:paraId="40DC8BEB" w14:textId="77777777" w:rsidR="002E54CD" w:rsidRDefault="00603046" w:rsidP="002E54CD">
      <w:pPr>
        <w:pStyle w:val="ListParagraph"/>
        <w:numPr>
          <w:ilvl w:val="0"/>
          <w:numId w:val="1"/>
        </w:numPr>
        <w:spacing w:before="100" w:after="100"/>
      </w:pPr>
      <w:r>
        <w:t xml:space="preserve">Include in the submission </w:t>
      </w:r>
      <w:r w:rsidR="003551E7">
        <w:t xml:space="preserve">a description of </w:t>
      </w:r>
      <w:r w:rsidR="00D02625">
        <w:t>how</w:t>
      </w:r>
      <w:r w:rsidR="003551E7">
        <w:t xml:space="preserve"> you designed your add and remove methods.  This description should not be code or pseudo code.</w:t>
      </w:r>
      <w:r w:rsidR="00D02625">
        <w:t xml:space="preserve">  Complete this before moving on to task 2.</w:t>
      </w:r>
    </w:p>
    <w:p w14:paraId="67F07E9A" w14:textId="77777777" w:rsidR="003551E7" w:rsidRPr="002417B9" w:rsidRDefault="003551E7" w:rsidP="003551E7">
      <w:pPr>
        <w:spacing w:before="100" w:after="100"/>
        <w:rPr>
          <w:color w:val="auto"/>
        </w:rPr>
      </w:pPr>
    </w:p>
    <w:p w14:paraId="1035B7AF" w14:textId="77777777" w:rsidR="003551E7" w:rsidRDefault="003551E7" w:rsidP="003551E7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2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Use the stable class</w:t>
      </w:r>
      <w:r w:rsidRPr="002417B9">
        <w:rPr>
          <w:color w:val="auto"/>
        </w:rPr>
        <w:t>.</w:t>
      </w:r>
    </w:p>
    <w:p w14:paraId="77D470F7" w14:textId="77777777" w:rsidR="003551E7" w:rsidRPr="00FA6E58" w:rsidRDefault="003551E7" w:rsidP="003551E7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 w:rsidRPr="00FA6E58">
        <w:rPr>
          <w:color w:val="auto"/>
        </w:rPr>
        <w:t>Create a program that tests the stable class.</w:t>
      </w:r>
      <w:r>
        <w:rPr>
          <w:color w:val="auto"/>
        </w:rPr>
        <w:t xml:space="preserve">  </w:t>
      </w:r>
      <w:r w:rsidRPr="00FA6E58">
        <w:rPr>
          <w:color w:val="auto"/>
        </w:rPr>
        <w:t>Prompt the user for which class method to invoke.  This may look like: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551E7" w14:paraId="7A153F1B" w14:textId="77777777" w:rsidTr="00314688">
        <w:tc>
          <w:tcPr>
            <w:tcW w:w="9350" w:type="dxa"/>
          </w:tcPr>
          <w:p w14:paraId="2BFE9D02" w14:textId="77777777" w:rsidR="003551E7" w:rsidRDefault="003551E7" w:rsidP="00314688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>Press 1 to add a horse to the stable.</w:t>
            </w:r>
          </w:p>
          <w:p w14:paraId="61DA1125" w14:textId="77777777" w:rsidR="003551E7" w:rsidRDefault="003551E7" w:rsidP="00314688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>Press 2 remove a horse from the stable.</w:t>
            </w:r>
          </w:p>
          <w:p w14:paraId="05D093DC" w14:textId="77777777" w:rsidR="003551E7" w:rsidRDefault="003551E7" w:rsidP="00314688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>Press 3 see how many horses are currently in the stable.</w:t>
            </w:r>
          </w:p>
          <w:p w14:paraId="2DC5031D" w14:textId="77777777" w:rsidR="003551E7" w:rsidRDefault="003551E7" w:rsidP="00314688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>Press 4 to quit.</w:t>
            </w:r>
          </w:p>
        </w:tc>
      </w:tr>
    </w:tbl>
    <w:p w14:paraId="1C22EB44" w14:textId="77777777" w:rsidR="003551E7" w:rsidRPr="007E5563" w:rsidRDefault="003551E7" w:rsidP="003551E7">
      <w:pPr>
        <w:spacing w:before="100" w:after="100"/>
        <w:rPr>
          <w:color w:val="auto"/>
        </w:rPr>
      </w:pPr>
    </w:p>
    <w:p w14:paraId="02A85E4F" w14:textId="77777777" w:rsidR="003551E7" w:rsidRDefault="003551E7" w:rsidP="003551E7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>When adding a horse to the stable, dynamically create (using the new operator) the horse.  You may want to set attribute values in the horse class.</w:t>
      </w:r>
    </w:p>
    <w:p w14:paraId="10369E92" w14:textId="77777777" w:rsidR="003551E7" w:rsidRDefault="003551E7" w:rsidP="003551E7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>When removing a horse you may want to display the attribute values set when the horse was created.</w:t>
      </w:r>
    </w:p>
    <w:p w14:paraId="1A6DFE6B" w14:textId="77777777" w:rsidR="003551E7" w:rsidRDefault="003551E7" w:rsidP="003551E7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Use your test program to test all member functions and ensure the class is working correctly.  At this time, only test conditions that should not throw an error.  You don’t </w:t>
      </w:r>
      <w:r>
        <w:rPr>
          <w:color w:val="auto"/>
        </w:rPr>
        <w:lastRenderedPageBreak/>
        <w:t>need to test conditions such as adding a horse when the stable is full or removing a horse when the stable is empty as that will be part of the next task.</w:t>
      </w:r>
    </w:p>
    <w:p w14:paraId="08C5FBE8" w14:textId="77777777" w:rsidR="003551E7" w:rsidRDefault="003551E7" w:rsidP="003551E7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Include in the lab report screen shots of the output of </w:t>
      </w:r>
      <w:r w:rsidR="007629DC">
        <w:rPr>
          <w:color w:val="auto"/>
        </w:rPr>
        <w:t xml:space="preserve">all </w:t>
      </w:r>
      <w:r>
        <w:rPr>
          <w:color w:val="auto"/>
        </w:rPr>
        <w:t>your tests.</w:t>
      </w:r>
    </w:p>
    <w:p w14:paraId="2E5DAD21" w14:textId="77777777" w:rsidR="003E2D8E" w:rsidRPr="002417B9" w:rsidRDefault="003E2D8E" w:rsidP="003E2D8E">
      <w:pPr>
        <w:spacing w:before="100" w:after="100"/>
        <w:rPr>
          <w:color w:val="auto"/>
        </w:rPr>
      </w:pPr>
    </w:p>
    <w:p w14:paraId="5AC78728" w14:textId="77777777" w:rsidR="003E2D8E" w:rsidRDefault="003E2D8E" w:rsidP="003E2D8E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Throw and catch errors</w:t>
      </w:r>
      <w:r w:rsidRPr="002417B9">
        <w:rPr>
          <w:color w:val="auto"/>
        </w:rPr>
        <w:t>.</w:t>
      </w:r>
    </w:p>
    <w:p w14:paraId="3398DDE7" w14:textId="77777777" w:rsidR="003E2D8E" w:rsidRDefault="003E2D8E" w:rsidP="003E2D8E">
      <w:pPr>
        <w:pStyle w:val="ListParagraph"/>
        <w:numPr>
          <w:ilvl w:val="0"/>
          <w:numId w:val="8"/>
        </w:numPr>
        <w:spacing w:before="100" w:after="100"/>
        <w:rPr>
          <w:color w:val="auto"/>
        </w:rPr>
      </w:pPr>
      <w:r>
        <w:rPr>
          <w:color w:val="auto"/>
        </w:rPr>
        <w:t xml:space="preserve">Modify the code in your stable class to test if the stable is full or empty.  You will need to create the exception classes. </w:t>
      </w:r>
    </w:p>
    <w:p w14:paraId="0A85AEA1" w14:textId="77777777" w:rsidR="003E2D8E" w:rsidRDefault="003E2D8E" w:rsidP="003E2D8E">
      <w:pPr>
        <w:pStyle w:val="ListParagraph"/>
        <w:numPr>
          <w:ilvl w:val="1"/>
          <w:numId w:val="8"/>
        </w:numPr>
        <w:spacing w:before="100" w:after="100"/>
        <w:rPr>
          <w:color w:val="auto"/>
        </w:rPr>
      </w:pPr>
      <w:r>
        <w:rPr>
          <w:color w:val="auto"/>
        </w:rPr>
        <w:t xml:space="preserve">If you are adding a horse to a full stable, throw a FullStable exception.  </w:t>
      </w:r>
    </w:p>
    <w:p w14:paraId="45890372" w14:textId="77777777" w:rsidR="003E2D8E" w:rsidRDefault="003E2D8E" w:rsidP="003E2D8E">
      <w:pPr>
        <w:pStyle w:val="ListParagraph"/>
        <w:numPr>
          <w:ilvl w:val="1"/>
          <w:numId w:val="8"/>
        </w:numPr>
        <w:spacing w:before="100" w:after="100"/>
        <w:rPr>
          <w:color w:val="auto"/>
        </w:rPr>
      </w:pPr>
      <w:r>
        <w:rPr>
          <w:color w:val="auto"/>
        </w:rPr>
        <w:t>If you are removing a horse from an empty stable, throw an EmptyStable exception.</w:t>
      </w:r>
    </w:p>
    <w:p w14:paraId="345605A8" w14:textId="77777777" w:rsidR="003E2D8E" w:rsidRDefault="003E2D8E" w:rsidP="003E2D8E">
      <w:pPr>
        <w:pStyle w:val="ListParagraph"/>
        <w:numPr>
          <w:ilvl w:val="0"/>
          <w:numId w:val="8"/>
        </w:numPr>
        <w:spacing w:before="100" w:after="100"/>
        <w:rPr>
          <w:color w:val="auto"/>
        </w:rPr>
      </w:pPr>
      <w:r>
        <w:rPr>
          <w:color w:val="auto"/>
        </w:rPr>
        <w:t>Modify your main program so that it traps any errors and displays an error message to the user then continues operations normally.</w:t>
      </w:r>
    </w:p>
    <w:p w14:paraId="6323BE51" w14:textId="77777777" w:rsidR="003E2D8E" w:rsidRDefault="003E2D8E" w:rsidP="00F351EB">
      <w:pPr>
        <w:pStyle w:val="ListParagraph"/>
        <w:numPr>
          <w:ilvl w:val="0"/>
          <w:numId w:val="8"/>
        </w:numPr>
        <w:spacing w:before="100" w:after="100"/>
        <w:rPr>
          <w:color w:val="auto"/>
        </w:rPr>
      </w:pPr>
      <w:r w:rsidRPr="000E4B07">
        <w:rPr>
          <w:color w:val="auto"/>
        </w:rPr>
        <w:t>Include in the lab report screen shots</w:t>
      </w:r>
      <w:r w:rsidR="00126148" w:rsidRPr="000E4B07">
        <w:rPr>
          <w:color w:val="auto"/>
        </w:rPr>
        <w:t xml:space="preserve"> </w:t>
      </w:r>
      <w:r w:rsidRPr="000E4B07">
        <w:rPr>
          <w:color w:val="auto"/>
        </w:rPr>
        <w:t>of the output of a</w:t>
      </w:r>
      <w:r w:rsidR="00126148" w:rsidRPr="000E4B07">
        <w:rPr>
          <w:color w:val="auto"/>
        </w:rPr>
        <w:t>ll</w:t>
      </w:r>
      <w:r w:rsidRPr="000E4B07">
        <w:rPr>
          <w:color w:val="auto"/>
        </w:rPr>
        <w:t xml:space="preserve"> </w:t>
      </w:r>
      <w:r w:rsidR="00126148" w:rsidRPr="000E4B07">
        <w:rPr>
          <w:color w:val="auto"/>
        </w:rPr>
        <w:t xml:space="preserve">your </w:t>
      </w:r>
      <w:r w:rsidRPr="000E4B07">
        <w:rPr>
          <w:color w:val="auto"/>
        </w:rPr>
        <w:t>test</w:t>
      </w:r>
      <w:r w:rsidR="00126148" w:rsidRPr="000E4B07">
        <w:rPr>
          <w:color w:val="auto"/>
        </w:rPr>
        <w:t>s</w:t>
      </w:r>
      <w:r w:rsidRPr="000E4B07">
        <w:rPr>
          <w:color w:val="auto"/>
        </w:rPr>
        <w:t xml:space="preserve">.  Include a discussion of the advantages of </w:t>
      </w:r>
      <w:r w:rsidR="000E4B07">
        <w:rPr>
          <w:color w:val="auto"/>
        </w:rPr>
        <w:t>exception handling over traditional error handling.</w:t>
      </w:r>
    </w:p>
    <w:p w14:paraId="6D4923C8" w14:textId="77777777" w:rsidR="000E4B07" w:rsidRPr="000E4B07" w:rsidRDefault="000E4B07" w:rsidP="000E4B07">
      <w:pPr>
        <w:pStyle w:val="ListParagraph"/>
        <w:spacing w:before="100" w:after="100"/>
        <w:rPr>
          <w:color w:val="auto"/>
        </w:rPr>
      </w:pPr>
    </w:p>
    <w:p w14:paraId="29EEA140" w14:textId="77777777" w:rsidR="003E2D8E" w:rsidRDefault="003E2D8E" w:rsidP="003E2D8E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4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Templates</w:t>
      </w:r>
      <w:r w:rsidRPr="002417B9">
        <w:rPr>
          <w:color w:val="auto"/>
        </w:rPr>
        <w:t>.</w:t>
      </w:r>
    </w:p>
    <w:p w14:paraId="42ACD5D0" w14:textId="77777777" w:rsidR="003E2D8E" w:rsidRDefault="003E2D8E" w:rsidP="003E2D8E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Create a new project</w:t>
      </w:r>
    </w:p>
    <w:p w14:paraId="7B9363ED" w14:textId="77777777" w:rsidR="003E2D8E" w:rsidRPr="003E2D8E" w:rsidRDefault="003E2D8E" w:rsidP="003E2D8E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Copy the code from your stable class into a new class called AnimalCollection.</w:t>
      </w:r>
    </w:p>
    <w:p w14:paraId="606D735B" w14:textId="77777777" w:rsidR="003E2D8E" w:rsidRDefault="003E2D8E" w:rsidP="003E2D8E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Modify your class to use a template rather than horse as the item being stored in the array.</w:t>
      </w:r>
    </w:p>
    <w:p w14:paraId="61EF586D" w14:textId="77777777" w:rsidR="003E2D8E" w:rsidRDefault="003E2D8E" w:rsidP="003E2D8E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Copy and modify the code from task 2 to implement the AnimalCollection using the fish class created in lab 4.</w:t>
      </w:r>
    </w:p>
    <w:p w14:paraId="36203CCB" w14:textId="77777777" w:rsidR="003E2D8E" w:rsidRDefault="003E2D8E" w:rsidP="003E2D8E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Include in the lab report screen shots of the output of a</w:t>
      </w:r>
      <w:r w:rsidR="00F96407">
        <w:rPr>
          <w:color w:val="auto"/>
        </w:rPr>
        <w:t>ll</w:t>
      </w:r>
      <w:r>
        <w:rPr>
          <w:color w:val="auto"/>
        </w:rPr>
        <w:t xml:space="preserve"> </w:t>
      </w:r>
      <w:r w:rsidR="00F96407">
        <w:rPr>
          <w:color w:val="auto"/>
        </w:rPr>
        <w:t>your tests</w:t>
      </w:r>
      <w:r>
        <w:rPr>
          <w:color w:val="auto"/>
        </w:rPr>
        <w:t>.  Include a discussion of the advantages of using a template over specific types.</w:t>
      </w:r>
    </w:p>
    <w:p w14:paraId="0DC90081" w14:textId="77777777" w:rsidR="003E2D8E" w:rsidRPr="002417B9" w:rsidRDefault="003E2D8E" w:rsidP="003E2D8E">
      <w:pPr>
        <w:spacing w:before="100" w:after="100"/>
        <w:rPr>
          <w:color w:val="auto"/>
        </w:rPr>
      </w:pPr>
    </w:p>
    <w:p w14:paraId="732516A6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70E2CA93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47825560" w14:textId="77777777" w:rsidR="00E95993" w:rsidRPr="00E171E2" w:rsidRDefault="00325202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The sections from each task indicated to be included in the lab report.</w:t>
      </w:r>
      <w:r w:rsidR="00E95993" w:rsidRPr="00E171E2">
        <w:rPr>
          <w:color w:val="auto"/>
        </w:rPr>
        <w:t xml:space="preserve"> </w:t>
      </w:r>
    </w:p>
    <w:p w14:paraId="6E1213F9" w14:textId="77777777" w:rsidR="000E4B07" w:rsidRDefault="002E54CD" w:rsidP="005C0D93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0E4B07">
        <w:rPr>
          <w:color w:val="auto"/>
        </w:rPr>
        <w:t>Include any special instructions to compile and run those programs.</w:t>
      </w:r>
    </w:p>
    <w:p w14:paraId="469517F7" w14:textId="77777777" w:rsidR="000E4B07" w:rsidRPr="00C54938" w:rsidRDefault="000E4B07" w:rsidP="000E4B07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C54938">
        <w:t>In a group project, submissions should include what each group member has contributed.</w:t>
      </w:r>
    </w:p>
    <w:p w14:paraId="60C536C5" w14:textId="77777777" w:rsidR="000E4B07" w:rsidRDefault="000E4B07" w:rsidP="000E4B07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C56BC9">
        <w:rPr>
          <w:color w:val="auto"/>
        </w:rPr>
        <w:t>Package all files in a single zip folder and upload the file to canopy website within the specified due date.</w:t>
      </w:r>
    </w:p>
    <w:p w14:paraId="08D30DD2" w14:textId="77777777" w:rsidR="009F6D74" w:rsidRPr="00E171E2" w:rsidRDefault="009F6D74" w:rsidP="009F6D74">
      <w:pPr>
        <w:pStyle w:val="ListParagraph"/>
        <w:spacing w:before="100" w:after="100"/>
        <w:rPr>
          <w:color w:val="auto"/>
        </w:rPr>
      </w:pPr>
    </w:p>
    <w:p w14:paraId="23C5D422" w14:textId="77777777" w:rsidR="002E54CD" w:rsidRDefault="002E54CD" w:rsidP="009F6D74">
      <w:pPr>
        <w:spacing w:before="100" w:after="100"/>
      </w:pPr>
      <w:r w:rsidRPr="009F6D74">
        <w:rPr>
          <w:b/>
        </w:rPr>
        <w:t>Lab Grading:</w:t>
      </w:r>
    </w:p>
    <w:p w14:paraId="7767E195" w14:textId="77777777" w:rsidR="002E54CD" w:rsidRDefault="00F44095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 w:rsidR="002E54CD">
        <w:rPr>
          <w:rFonts w:ascii="Arial" w:eastAsia="Arial" w:hAnsi="Arial" w:cs="Arial"/>
        </w:rPr>
        <w:t>0% - Lab attendance</w:t>
      </w:r>
    </w:p>
    <w:p w14:paraId="67460B09" w14:textId="77777777" w:rsidR="00F8472B" w:rsidRDefault="003E2D8E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0522467E" w14:textId="77777777" w:rsidR="003E2D8E" w:rsidRDefault="00F44095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 w:rsidR="003E2D8E">
        <w:rPr>
          <w:rFonts w:ascii="Arial" w:eastAsia="Arial" w:hAnsi="Arial" w:cs="Arial"/>
        </w:rPr>
        <w:t>0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="003E2D8E" w:rsidRPr="00245D98">
        <w:rPr>
          <w:rFonts w:ascii="Arial" w:eastAsia="Arial" w:hAnsi="Arial" w:cs="Arial"/>
        </w:rPr>
        <w:t xml:space="preserve"> </w:t>
      </w:r>
    </w:p>
    <w:p w14:paraId="0EF70AAC" w14:textId="77777777" w:rsidR="003E2D8E" w:rsidRDefault="00F44095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3E2D8E">
        <w:rPr>
          <w:rFonts w:ascii="Arial" w:eastAsia="Arial" w:hAnsi="Arial" w:cs="Arial"/>
        </w:rPr>
        <w:t>% - Task 3 has been correctly implemented and meets all requirements.</w:t>
      </w:r>
    </w:p>
    <w:p w14:paraId="3661131F" w14:textId="77777777" w:rsidR="003E2D8E" w:rsidRDefault="003E2D8E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15% - Task 4 has been correctly implemented and meets all requirements.</w:t>
      </w:r>
    </w:p>
    <w:p w14:paraId="45274D4D" w14:textId="77777777" w:rsidR="002E54CD" w:rsidRDefault="002E54CD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0FCD4FED" w14:textId="77777777" w:rsidR="005D3F8A" w:rsidRPr="00BE4B94" w:rsidRDefault="00E171E2" w:rsidP="00BE4B94">
      <w:pPr>
        <w:spacing w:before="100" w:after="100"/>
      </w:pPr>
      <w:bookmarkStart w:id="1" w:name="h.gjdgxs"/>
      <w:bookmarkEnd w:id="1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5D3F8A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3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rAUAr9L6ZywAAAA="/>
  </w:docVars>
  <w:rsids>
    <w:rsidRoot w:val="002E54CD"/>
    <w:rsid w:val="000E4B07"/>
    <w:rsid w:val="00113DE0"/>
    <w:rsid w:val="0011439C"/>
    <w:rsid w:val="00117CC4"/>
    <w:rsid w:val="00126148"/>
    <w:rsid w:val="00245D98"/>
    <w:rsid w:val="002E54CD"/>
    <w:rsid w:val="00325202"/>
    <w:rsid w:val="00333549"/>
    <w:rsid w:val="00343B8F"/>
    <w:rsid w:val="003551E7"/>
    <w:rsid w:val="003639FB"/>
    <w:rsid w:val="003E2D8E"/>
    <w:rsid w:val="00582AE2"/>
    <w:rsid w:val="00594C04"/>
    <w:rsid w:val="00603046"/>
    <w:rsid w:val="006B6E59"/>
    <w:rsid w:val="006B78C0"/>
    <w:rsid w:val="00734C24"/>
    <w:rsid w:val="007629DC"/>
    <w:rsid w:val="007C3C3C"/>
    <w:rsid w:val="007E2D03"/>
    <w:rsid w:val="007E5563"/>
    <w:rsid w:val="00883E1F"/>
    <w:rsid w:val="0093071E"/>
    <w:rsid w:val="009C3BB9"/>
    <w:rsid w:val="009F6D74"/>
    <w:rsid w:val="00A03BAC"/>
    <w:rsid w:val="00A96BA1"/>
    <w:rsid w:val="00B901B6"/>
    <w:rsid w:val="00BD7E68"/>
    <w:rsid w:val="00BE4B94"/>
    <w:rsid w:val="00C701A2"/>
    <w:rsid w:val="00C752E2"/>
    <w:rsid w:val="00D02625"/>
    <w:rsid w:val="00D26147"/>
    <w:rsid w:val="00DC2ED0"/>
    <w:rsid w:val="00E171E2"/>
    <w:rsid w:val="00E43A66"/>
    <w:rsid w:val="00E95993"/>
    <w:rsid w:val="00F32992"/>
    <w:rsid w:val="00F44095"/>
    <w:rsid w:val="00F8472B"/>
    <w:rsid w:val="00F96407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110B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vadambkk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767F605-AE2A-4B44-9B39-53EE7F5D532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C:\Users\vadambkk\AppData\Local\Chemistry Add-in for Word\Chemistry Gallery\Chem4Word.dotx</Template>
  <TotalTime>151</TotalTime>
  <Pages>2</Pages>
  <Words>658</Words>
  <Characters>3751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Singh, Isha (singhia)</cp:lastModifiedBy>
  <cp:revision>9</cp:revision>
  <dcterms:created xsi:type="dcterms:W3CDTF">2017-02-04T19:02:00Z</dcterms:created>
  <dcterms:modified xsi:type="dcterms:W3CDTF">2018-02-12T00:43:00Z</dcterms:modified>
</cp:coreProperties>
</file>