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B53A8" w14:textId="77777777" w:rsidR="002E54CD" w:rsidRPr="00AC283A" w:rsidRDefault="002E54CD" w:rsidP="002E54CD">
      <w:pPr>
        <w:jc w:val="center"/>
        <w:rPr>
          <w:b/>
          <w:sz w:val="36"/>
          <w:szCs w:val="36"/>
        </w:rPr>
      </w:pPr>
      <w:r w:rsidRPr="00AC283A">
        <w:rPr>
          <w:b/>
          <w:sz w:val="36"/>
          <w:szCs w:val="36"/>
        </w:rPr>
        <w:t>Data Stru</w:t>
      </w:r>
      <w:bookmarkStart w:id="0" w:name="_GoBack"/>
      <w:bookmarkEnd w:id="0"/>
      <w:r w:rsidRPr="00AC283A">
        <w:rPr>
          <w:b/>
          <w:sz w:val="36"/>
          <w:szCs w:val="36"/>
        </w:rPr>
        <w:t>cture</w:t>
      </w:r>
      <w:r w:rsidR="00BA60F5" w:rsidRPr="00AC283A">
        <w:rPr>
          <w:b/>
          <w:sz w:val="36"/>
          <w:szCs w:val="36"/>
        </w:rPr>
        <w:t xml:space="preserve">s (2028C) -- Spring 2017 – Lab </w:t>
      </w:r>
      <w:r w:rsidR="00936604" w:rsidRPr="00AC283A">
        <w:rPr>
          <w:b/>
          <w:sz w:val="36"/>
          <w:szCs w:val="36"/>
        </w:rPr>
        <w:t>1</w:t>
      </w:r>
      <w:r w:rsidR="00E14C63" w:rsidRPr="00AC283A">
        <w:rPr>
          <w:b/>
          <w:sz w:val="36"/>
          <w:szCs w:val="36"/>
        </w:rPr>
        <w:t>1</w:t>
      </w:r>
    </w:p>
    <w:p w14:paraId="08A53BF6" w14:textId="77777777" w:rsidR="002E54CD" w:rsidRPr="00AC283A" w:rsidRDefault="002E54CD" w:rsidP="002E54CD">
      <w:pPr>
        <w:jc w:val="center"/>
        <w:rPr>
          <w:b/>
          <w:i/>
          <w:color w:val="auto"/>
          <w:sz w:val="36"/>
          <w:szCs w:val="36"/>
        </w:rPr>
      </w:pPr>
      <w:r w:rsidRPr="00AC283A">
        <w:rPr>
          <w:b/>
          <w:i/>
          <w:color w:val="auto"/>
          <w:sz w:val="36"/>
          <w:szCs w:val="36"/>
        </w:rPr>
        <w:t>Topics covered:</w:t>
      </w:r>
      <w:r w:rsidR="00B901B6" w:rsidRPr="00AC283A">
        <w:rPr>
          <w:b/>
          <w:i/>
          <w:color w:val="auto"/>
          <w:sz w:val="36"/>
          <w:szCs w:val="36"/>
        </w:rPr>
        <w:t xml:space="preserve"> </w:t>
      </w:r>
      <w:r w:rsidR="00E14C63" w:rsidRPr="00AC283A">
        <w:rPr>
          <w:b/>
          <w:i/>
          <w:color w:val="auto"/>
          <w:sz w:val="36"/>
          <w:szCs w:val="36"/>
        </w:rPr>
        <w:t>Graphs</w:t>
      </w:r>
    </w:p>
    <w:p w14:paraId="45F9FD5F" w14:textId="55A0D51D" w:rsidR="002E54CD" w:rsidRPr="00AC283A" w:rsidRDefault="002E54CD" w:rsidP="002E54CD">
      <w:pPr>
        <w:jc w:val="center"/>
        <w:rPr>
          <w:b/>
          <w:i/>
          <w:color w:val="auto"/>
          <w:sz w:val="28"/>
          <w:szCs w:val="28"/>
          <w:highlight w:val="yellow"/>
        </w:rPr>
      </w:pPr>
      <w:r w:rsidRPr="00AC283A">
        <w:rPr>
          <w:i/>
          <w:color w:val="auto"/>
          <w:sz w:val="28"/>
          <w:szCs w:val="28"/>
        </w:rPr>
        <w:t xml:space="preserve">Lab due: 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Sunday, </w:t>
      </w:r>
      <w:r w:rsidR="00F634FE" w:rsidRPr="00AC283A">
        <w:rPr>
          <w:b/>
          <w:i/>
          <w:color w:val="auto"/>
          <w:sz w:val="28"/>
          <w:szCs w:val="28"/>
          <w:highlight w:val="yellow"/>
        </w:rPr>
        <w:t>Apr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BB301D">
        <w:rPr>
          <w:b/>
          <w:i/>
          <w:color w:val="auto"/>
          <w:sz w:val="28"/>
          <w:szCs w:val="28"/>
          <w:highlight w:val="yellow"/>
        </w:rPr>
        <w:t>8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2279F769" w14:textId="653F8E27" w:rsidR="002E54CD" w:rsidRPr="00AC283A" w:rsidRDefault="002E54CD" w:rsidP="002E54CD">
      <w:pPr>
        <w:jc w:val="center"/>
        <w:rPr>
          <w:b/>
          <w:i/>
          <w:color w:val="auto"/>
          <w:sz w:val="28"/>
          <w:szCs w:val="28"/>
        </w:rPr>
      </w:pPr>
      <w:r w:rsidRPr="00AC283A">
        <w:rPr>
          <w:b/>
          <w:i/>
          <w:color w:val="auto"/>
          <w:sz w:val="28"/>
          <w:szCs w:val="28"/>
          <w:highlight w:val="yellow"/>
        </w:rPr>
        <w:t xml:space="preserve">Tuesday, </w:t>
      </w:r>
      <w:r w:rsidR="00F634FE" w:rsidRPr="00AC283A">
        <w:rPr>
          <w:b/>
          <w:i/>
          <w:color w:val="auto"/>
          <w:sz w:val="28"/>
          <w:szCs w:val="28"/>
          <w:highlight w:val="yellow"/>
        </w:rPr>
        <w:t>Apr</w:t>
      </w:r>
      <w:r w:rsidRPr="00AC283A">
        <w:rPr>
          <w:b/>
          <w:i/>
          <w:color w:val="auto"/>
          <w:sz w:val="28"/>
          <w:szCs w:val="28"/>
          <w:highlight w:val="yellow"/>
        </w:rPr>
        <w:t xml:space="preserve"> </w:t>
      </w:r>
      <w:r w:rsidR="00BB301D">
        <w:rPr>
          <w:b/>
          <w:i/>
          <w:color w:val="auto"/>
          <w:sz w:val="28"/>
          <w:szCs w:val="28"/>
          <w:highlight w:val="yellow"/>
        </w:rPr>
        <w:t>10</w:t>
      </w:r>
      <w:r w:rsidR="00B901B6" w:rsidRPr="00AC283A">
        <w:rPr>
          <w:b/>
          <w:i/>
          <w:color w:val="auto"/>
          <w:sz w:val="28"/>
          <w:szCs w:val="28"/>
          <w:highlight w:val="yellow"/>
        </w:rPr>
        <w:t xml:space="preserve"> </w:t>
      </w:r>
      <w:r w:rsidRPr="00AC283A">
        <w:rPr>
          <w:b/>
          <w:i/>
          <w:color w:val="auto"/>
          <w:sz w:val="28"/>
          <w:szCs w:val="28"/>
          <w:highlight w:val="yellow"/>
        </w:rPr>
        <w:t>at 1</w:t>
      </w:r>
      <w:r w:rsidR="0099268A">
        <w:rPr>
          <w:b/>
          <w:i/>
          <w:color w:val="auto"/>
          <w:sz w:val="28"/>
          <w:szCs w:val="28"/>
          <w:highlight w:val="yellow"/>
        </w:rPr>
        <w:t>1</w:t>
      </w:r>
      <w:r w:rsidRPr="00AC283A">
        <w:rPr>
          <w:b/>
          <w:i/>
          <w:color w:val="auto"/>
          <w:sz w:val="28"/>
          <w:szCs w:val="28"/>
          <w:highlight w:val="yellow"/>
        </w:rPr>
        <w:t>:55 PM for Wednesday Section</w:t>
      </w:r>
    </w:p>
    <w:p w14:paraId="3C153F14" w14:textId="77777777" w:rsidR="002E54CD" w:rsidRPr="00AC283A" w:rsidRDefault="002E54CD" w:rsidP="002E54CD">
      <w:pPr>
        <w:spacing w:before="100" w:after="100"/>
      </w:pPr>
      <w:r w:rsidRPr="00AC283A">
        <w:rPr>
          <w:b/>
        </w:rPr>
        <w:t>Objective:</w:t>
      </w:r>
    </w:p>
    <w:p w14:paraId="1621A421" w14:textId="77777777" w:rsidR="002E54CD" w:rsidRPr="00AC283A" w:rsidRDefault="002E54CD" w:rsidP="002E54CD">
      <w:pPr>
        <w:spacing w:before="100" w:after="100"/>
        <w:ind w:left="360"/>
      </w:pPr>
      <w:r w:rsidRPr="00AC283A">
        <w:t xml:space="preserve">The objective of this </w:t>
      </w:r>
      <w:r w:rsidR="005A11AF" w:rsidRPr="00AC283A">
        <w:t>l</w:t>
      </w:r>
      <w:r w:rsidR="00BE4B94" w:rsidRPr="00AC283A">
        <w:t>ab</w:t>
      </w:r>
      <w:r w:rsidR="005A11AF" w:rsidRPr="00AC283A">
        <w:t xml:space="preserve"> is to explore </w:t>
      </w:r>
      <w:r w:rsidR="00B65080" w:rsidRPr="00AC283A">
        <w:t xml:space="preserve">creating and </w:t>
      </w:r>
      <w:r w:rsidR="00E14C63" w:rsidRPr="00AC283A">
        <w:t>traversing graphs</w:t>
      </w:r>
    </w:p>
    <w:p w14:paraId="23A252DE" w14:textId="77777777" w:rsidR="000F2CEA" w:rsidRPr="00AC283A" w:rsidRDefault="000F2CEA" w:rsidP="002E54CD">
      <w:pPr>
        <w:spacing w:before="100" w:after="100"/>
        <w:rPr>
          <w:b/>
          <w:color w:val="auto"/>
        </w:rPr>
      </w:pPr>
    </w:p>
    <w:p w14:paraId="2551D010" w14:textId="77777777" w:rsidR="002E54CD" w:rsidRPr="00AC283A" w:rsidRDefault="002E54CD" w:rsidP="002E54CD">
      <w:pPr>
        <w:spacing w:before="100" w:after="100"/>
        <w:rPr>
          <w:color w:val="auto"/>
        </w:rPr>
      </w:pPr>
      <w:r w:rsidRPr="00AC283A">
        <w:rPr>
          <w:b/>
          <w:color w:val="auto"/>
        </w:rPr>
        <w:t xml:space="preserve">Task 1:  </w:t>
      </w:r>
      <w:r w:rsidR="00D26147" w:rsidRPr="00AC283A">
        <w:rPr>
          <w:color w:val="auto"/>
        </w:rPr>
        <w:t>Create a</w:t>
      </w:r>
      <w:r w:rsidR="005A11AF" w:rsidRPr="00AC283A">
        <w:rPr>
          <w:color w:val="auto"/>
        </w:rPr>
        <w:t xml:space="preserve"> directed graph </w:t>
      </w:r>
      <w:r w:rsidR="005A11AF" w:rsidRPr="00AC283A">
        <w:rPr>
          <w:i/>
          <w:color w:val="auto"/>
        </w:rPr>
        <w:t>G=(</w:t>
      </w:r>
      <w:proofErr w:type="gramStart"/>
      <w:r w:rsidR="00E11809">
        <w:rPr>
          <w:i/>
          <w:color w:val="auto"/>
        </w:rPr>
        <w:t>N</w:t>
      </w:r>
      <w:r w:rsidR="005A11AF" w:rsidRPr="00AC283A">
        <w:rPr>
          <w:i/>
          <w:color w:val="auto"/>
        </w:rPr>
        <w:t>,E</w:t>
      </w:r>
      <w:proofErr w:type="gramEnd"/>
      <w:r w:rsidR="005A11AF" w:rsidRPr="00AC283A">
        <w:rPr>
          <w:i/>
          <w:color w:val="auto"/>
        </w:rPr>
        <w:t>)</w:t>
      </w:r>
      <w:r w:rsidR="005A11AF" w:rsidRPr="00AC283A">
        <w:rPr>
          <w:color w:val="auto"/>
        </w:rPr>
        <w:t xml:space="preserve"> using Adjacency List method. Here </w:t>
      </w:r>
      <w:r w:rsidR="00E11809">
        <w:rPr>
          <w:color w:val="auto"/>
        </w:rPr>
        <w:t>N is a set of node</w:t>
      </w:r>
      <w:r w:rsidR="005A11AF" w:rsidRPr="00AC283A">
        <w:rPr>
          <w:color w:val="auto"/>
        </w:rPr>
        <w:t xml:space="preserve">s and E is a set of ordered pairs of </w:t>
      </w:r>
      <w:r w:rsidR="00E11809">
        <w:rPr>
          <w:color w:val="auto"/>
        </w:rPr>
        <w:t>node</w:t>
      </w:r>
      <w:r w:rsidR="005A11AF" w:rsidRPr="00AC283A">
        <w:rPr>
          <w:color w:val="auto"/>
        </w:rPr>
        <w:t>s called edges. A</w:t>
      </w:r>
      <w:r w:rsidR="00591889" w:rsidRPr="00AC283A">
        <w:rPr>
          <w:color w:val="auto"/>
        </w:rPr>
        <w:t>n</w:t>
      </w:r>
      <w:r w:rsidR="005A11AF" w:rsidRPr="00AC283A">
        <w:rPr>
          <w:color w:val="auto"/>
        </w:rPr>
        <w:t xml:space="preserve"> edge(</w:t>
      </w:r>
      <w:proofErr w:type="spellStart"/>
      <w:proofErr w:type="gramStart"/>
      <w:r w:rsidR="00591889" w:rsidRPr="00AC283A">
        <w:rPr>
          <w:color w:val="auto"/>
        </w:rPr>
        <w:t>i</w:t>
      </w:r>
      <w:r w:rsidR="005A11AF" w:rsidRPr="00AC283A">
        <w:rPr>
          <w:color w:val="auto"/>
        </w:rPr>
        <w:t>,j</w:t>
      </w:r>
      <w:proofErr w:type="spellEnd"/>
      <w:proofErr w:type="gramEnd"/>
      <w:r w:rsidR="005A11AF" w:rsidRPr="00AC283A">
        <w:rPr>
          <w:color w:val="auto"/>
        </w:rPr>
        <w:t>)</w:t>
      </w:r>
      <w:r w:rsidR="00591889" w:rsidRPr="00AC283A">
        <w:rPr>
          <w:color w:val="auto"/>
        </w:rPr>
        <w:t xml:space="preserve"> is directed from </w:t>
      </w:r>
      <w:proofErr w:type="spellStart"/>
      <w:r w:rsidR="00591889" w:rsidRPr="00AC283A">
        <w:rPr>
          <w:color w:val="auto"/>
        </w:rPr>
        <w:t>i</w:t>
      </w:r>
      <w:proofErr w:type="spellEnd"/>
      <w:r w:rsidR="00591889" w:rsidRPr="00AC283A">
        <w:rPr>
          <w:color w:val="auto"/>
        </w:rPr>
        <w:t xml:space="preserve"> to j.</w:t>
      </w:r>
    </w:p>
    <w:p w14:paraId="4EA7BF3E" w14:textId="77777777" w:rsidR="002E54CD" w:rsidRPr="00AC283A" w:rsidRDefault="002E54CD" w:rsidP="002E54CD">
      <w:pPr>
        <w:pStyle w:val="ListParagraph"/>
        <w:numPr>
          <w:ilvl w:val="0"/>
          <w:numId w:val="1"/>
        </w:numPr>
        <w:spacing w:before="100" w:after="100"/>
      </w:pPr>
      <w:r w:rsidRPr="00AC283A">
        <w:t>Create a new project.  You can name this whatever you like.</w:t>
      </w:r>
    </w:p>
    <w:p w14:paraId="146087AA" w14:textId="77777777" w:rsidR="00603046" w:rsidRPr="00AC283A" w:rsidRDefault="00734C24" w:rsidP="00F634FE">
      <w:pPr>
        <w:spacing w:before="100" w:after="100"/>
        <w:ind w:left="360"/>
      </w:pPr>
      <w:r w:rsidRPr="00AC283A">
        <w:t xml:space="preserve">Design </w:t>
      </w:r>
      <w:r w:rsidR="00D37762" w:rsidRPr="00AC283A">
        <w:t xml:space="preserve">and implement </w:t>
      </w:r>
      <w:r w:rsidR="00F634FE" w:rsidRPr="00AC283A">
        <w:t xml:space="preserve">a </w:t>
      </w:r>
      <w:r w:rsidR="005A11AF" w:rsidRPr="00AC283A">
        <w:t xml:space="preserve">graph </w:t>
      </w:r>
      <w:r w:rsidR="00F634FE" w:rsidRPr="00AC283A">
        <w:t xml:space="preserve">class </w:t>
      </w:r>
      <w:r w:rsidR="005A11AF" w:rsidRPr="00AC283A">
        <w:t xml:space="preserve">using the adjacency list method </w:t>
      </w:r>
      <w:r w:rsidR="00F634FE" w:rsidRPr="00AC283A">
        <w:t xml:space="preserve">as explained in the </w:t>
      </w:r>
      <w:r w:rsidR="005A11AF" w:rsidRPr="00AC283A">
        <w:t>class lecture</w:t>
      </w:r>
      <w:r w:rsidR="00F634FE" w:rsidRPr="00AC283A">
        <w:t xml:space="preserve">. </w:t>
      </w:r>
      <w:r w:rsidR="00C752E2" w:rsidRPr="00AC283A">
        <w:t xml:space="preserve"> </w:t>
      </w:r>
    </w:p>
    <w:p w14:paraId="56414BF0" w14:textId="77777777" w:rsidR="00DA54C4" w:rsidRPr="00AC283A" w:rsidRDefault="00DA54C4" w:rsidP="00734C24">
      <w:pPr>
        <w:pStyle w:val="ListParagraph"/>
        <w:numPr>
          <w:ilvl w:val="1"/>
          <w:numId w:val="1"/>
        </w:numPr>
        <w:spacing w:before="100" w:after="100"/>
      </w:pPr>
      <w:r w:rsidRPr="00AC283A">
        <w:t xml:space="preserve">The class should have </w:t>
      </w:r>
      <w:r w:rsidR="00B65080" w:rsidRPr="00AC283A">
        <w:t>the following methods fully implemented.</w:t>
      </w:r>
    </w:p>
    <w:p w14:paraId="220B2575" w14:textId="77777777" w:rsidR="00B65080" w:rsidRPr="00AC283A" w:rsidRDefault="00B65080" w:rsidP="00B65080">
      <w:pPr>
        <w:pStyle w:val="ListParagraph"/>
        <w:numPr>
          <w:ilvl w:val="2"/>
          <w:numId w:val="1"/>
        </w:numPr>
        <w:spacing w:before="100" w:after="100"/>
      </w:pPr>
      <w:r w:rsidRPr="00AC283A">
        <w:t>Constructor</w:t>
      </w:r>
      <w:r w:rsidR="006E6214" w:rsidRPr="00AC283A">
        <w:t xml:space="preserve"> – This should have an overload indicating the </w:t>
      </w:r>
      <w:r w:rsidR="005A11AF" w:rsidRPr="00AC283A">
        <w:t xml:space="preserve">number of </w:t>
      </w:r>
      <w:r w:rsidR="00E11809">
        <w:t>nodes</w:t>
      </w:r>
      <w:r w:rsidR="005A11AF" w:rsidRPr="00AC283A">
        <w:t xml:space="preserve"> in the graph</w:t>
      </w:r>
      <w:r w:rsidR="009C0DC1" w:rsidRPr="00AC283A">
        <w:t>.</w:t>
      </w:r>
    </w:p>
    <w:p w14:paraId="20A8C93B" w14:textId="77777777" w:rsidR="00E11809" w:rsidRDefault="007C59AA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>
        <w:t>a</w:t>
      </w:r>
      <w:r w:rsidR="00E11809">
        <w:t>ddNode</w:t>
      </w:r>
      <w:proofErr w:type="spellEnd"/>
      <w:r w:rsidR="00E11809">
        <w:t>(</w:t>
      </w:r>
      <w:proofErr w:type="spellStart"/>
      <w:r w:rsidR="00E11809">
        <w:t>i</w:t>
      </w:r>
      <w:proofErr w:type="spellEnd"/>
      <w:r w:rsidR="00E11809">
        <w:t xml:space="preserve">) </w:t>
      </w:r>
      <w:r w:rsidR="00E11809" w:rsidRPr="00AC283A">
        <w:t>–</w:t>
      </w:r>
      <w:r w:rsidR="00E11809">
        <w:t xml:space="preserve"> Add a node with the value </w:t>
      </w:r>
      <w:proofErr w:type="spellStart"/>
      <w:r w:rsidR="00E11809">
        <w:t>i</w:t>
      </w:r>
      <w:proofErr w:type="spellEnd"/>
    </w:p>
    <w:p w14:paraId="063C9A1A" w14:textId="77777777" w:rsidR="00B65080" w:rsidRPr="00AC283A" w:rsidRDefault="005A11AF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addEdge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Add the edge (</w:t>
      </w:r>
      <w:proofErr w:type="spellStart"/>
      <w:r w:rsidRPr="00AC283A">
        <w:t>i,j</w:t>
      </w:r>
      <w:proofErr w:type="spellEnd"/>
      <w:r w:rsidRPr="00AC283A">
        <w:t>) to E</w:t>
      </w:r>
      <w:r w:rsidR="00591889" w:rsidRPr="00AC283A">
        <w:t>.</w:t>
      </w:r>
    </w:p>
    <w:p w14:paraId="5DF09DBA" w14:textId="77777777" w:rsidR="00B65080" w:rsidRPr="00AC283A" w:rsidRDefault="00591889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removeEdge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Remove the edge (</w:t>
      </w:r>
      <w:proofErr w:type="spellStart"/>
      <w:r w:rsidRPr="00AC283A">
        <w:t>i,j</w:t>
      </w:r>
      <w:proofErr w:type="spellEnd"/>
      <w:r w:rsidRPr="00AC283A">
        <w:t>) from E.</w:t>
      </w:r>
    </w:p>
    <w:p w14:paraId="72DFD0F1" w14:textId="77777777" w:rsidR="009C0DC1" w:rsidRPr="00AC283A" w:rsidRDefault="00591889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hasEdge</w:t>
      </w:r>
      <w:proofErr w:type="spellEnd"/>
      <w:r w:rsidRPr="00AC283A">
        <w:t>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>) – Check if the edge (</w:t>
      </w:r>
      <w:proofErr w:type="spellStart"/>
      <w:r w:rsidRPr="00AC283A">
        <w:t>i,j</w:t>
      </w:r>
      <w:proofErr w:type="spell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0F5FAEBB" w14:textId="77777777" w:rsidR="00591889" w:rsidRPr="00AC283A" w:rsidRDefault="00591889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outEdges</w:t>
      </w:r>
      <w:proofErr w:type="spellEnd"/>
      <w:r w:rsidRPr="00AC283A">
        <w:t>(</w:t>
      </w:r>
      <w:proofErr w:type="spellStart"/>
      <w:r w:rsidRPr="00AC283A">
        <w:t>i</w:t>
      </w:r>
      <w:proofErr w:type="spellEnd"/>
      <w:r w:rsidRPr="00AC283A">
        <w:t>) – Return a list of all integers j such that edge (</w:t>
      </w:r>
      <w:proofErr w:type="spellStart"/>
      <w:proofErr w:type="gramStart"/>
      <w:r w:rsidRPr="00AC283A">
        <w:t>i,j</w:t>
      </w:r>
      <w:proofErr w:type="spellEnd"/>
      <w:proofErr w:type="gram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64BEF51A" w14:textId="77777777" w:rsidR="00591889" w:rsidRDefault="00591889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r w:rsidRPr="00AC283A">
        <w:t>inEdges</w:t>
      </w:r>
      <w:proofErr w:type="spellEnd"/>
      <w:r w:rsidRPr="00AC283A">
        <w:t>(</w:t>
      </w:r>
      <w:proofErr w:type="spellStart"/>
      <w:r w:rsidRPr="00AC283A">
        <w:t>i</w:t>
      </w:r>
      <w:proofErr w:type="spellEnd"/>
      <w:r w:rsidRPr="00AC283A">
        <w:t>) – Return a list of all integers j such that edge (</w:t>
      </w:r>
      <w:proofErr w:type="spellStart"/>
      <w:proofErr w:type="gramStart"/>
      <w:r w:rsidRPr="00AC283A">
        <w:t>j,i</w:t>
      </w:r>
      <w:proofErr w:type="spellEnd"/>
      <w:proofErr w:type="gramEnd"/>
      <w:r w:rsidRPr="00AC283A">
        <w:t xml:space="preserve">) </w:t>
      </w:r>
      <w:r w:rsidRPr="00AC283A">
        <w:rPr>
          <w:rFonts w:ascii="Cambria Math" w:hAnsi="Cambria Math" w:cs="Cambria Math"/>
        </w:rPr>
        <w:t>∈</w:t>
      </w:r>
      <w:r w:rsidRPr="00AC283A">
        <w:t xml:space="preserve"> E.</w:t>
      </w:r>
    </w:p>
    <w:p w14:paraId="0CCDD6FE" w14:textId="77777777" w:rsidR="007C59AA" w:rsidRPr="00AC283A" w:rsidRDefault="007C59AA" w:rsidP="00B65080">
      <w:pPr>
        <w:pStyle w:val="ListParagraph"/>
        <w:numPr>
          <w:ilvl w:val="2"/>
          <w:numId w:val="1"/>
        </w:numPr>
        <w:spacing w:before="100" w:after="100"/>
      </w:pPr>
      <w:proofErr w:type="spellStart"/>
      <w:proofErr w:type="gramStart"/>
      <w:r>
        <w:t>displayGraph</w:t>
      </w:r>
      <w:proofErr w:type="spellEnd"/>
      <w:r>
        <w:t>(</w:t>
      </w:r>
      <w:proofErr w:type="gramEnd"/>
      <w:r>
        <w:t xml:space="preserve">) </w:t>
      </w:r>
      <w:r w:rsidRPr="00AC283A">
        <w:t>–</w:t>
      </w:r>
      <w:r>
        <w:t xml:space="preserve"> Display the graph as adjacency lists</w:t>
      </w:r>
    </w:p>
    <w:p w14:paraId="4FBD7B01" w14:textId="77777777" w:rsidR="00B65080" w:rsidRPr="00AC283A" w:rsidRDefault="00B65080" w:rsidP="00B65080">
      <w:pPr>
        <w:pStyle w:val="ListParagraph"/>
        <w:numPr>
          <w:ilvl w:val="2"/>
          <w:numId w:val="1"/>
        </w:numPr>
        <w:spacing w:before="100" w:after="100"/>
      </w:pPr>
      <w:r w:rsidRPr="00AC283A">
        <w:t>Destructor</w:t>
      </w:r>
    </w:p>
    <w:p w14:paraId="3324C010" w14:textId="77777777" w:rsidR="00664B1E" w:rsidRPr="00AC283A" w:rsidRDefault="00664B1E" w:rsidP="00591889">
      <w:pPr>
        <w:pStyle w:val="ListParagraph"/>
        <w:spacing w:before="100" w:after="100"/>
        <w:ind w:left="1440"/>
      </w:pPr>
    </w:p>
    <w:p w14:paraId="23E8F277" w14:textId="77777777" w:rsidR="005212C4" w:rsidRDefault="007C59AA" w:rsidP="006D59D0">
      <w:pPr>
        <w:spacing w:before="100" w:after="100"/>
        <w:rPr>
          <w:b/>
          <w:color w:val="auto"/>
        </w:rPr>
      </w:pPr>
      <w:r>
        <w:rPr>
          <w:b/>
          <w:color w:val="auto"/>
        </w:rPr>
        <w:t xml:space="preserve">Task 2: </w:t>
      </w:r>
    </w:p>
    <w:p w14:paraId="3AAA921A" w14:textId="77777777" w:rsidR="007C59AA" w:rsidRDefault="007C59AA" w:rsidP="007C59AA">
      <w:pPr>
        <w:spacing w:before="100" w:after="100"/>
        <w:jc w:val="center"/>
        <w:rPr>
          <w:b/>
          <w:color w:val="auto"/>
        </w:rPr>
      </w:pPr>
    </w:p>
    <w:p w14:paraId="3CB3C53D" w14:textId="77777777" w:rsidR="00B95712" w:rsidRDefault="007C59AA" w:rsidP="00B95712">
      <w:pPr>
        <w:spacing w:before="100" w:after="100"/>
        <w:jc w:val="center"/>
        <w:rPr>
          <w:b/>
          <w:color w:val="auto"/>
        </w:rPr>
      </w:pPr>
      <w:r w:rsidRPr="007C59AA">
        <w:rPr>
          <w:b/>
          <w:noProof/>
          <w:color w:val="auto"/>
          <w:lang w:val="en-GB" w:eastAsia="en-GB"/>
        </w:rPr>
        <w:drawing>
          <wp:inline distT="0" distB="0" distL="0" distR="0" wp14:anchorId="0CD425F8" wp14:editId="41C14AF9">
            <wp:extent cx="22764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8E2D" w14:textId="77777777" w:rsidR="007C59AA" w:rsidRPr="00B95712" w:rsidRDefault="007C59AA" w:rsidP="00B95712">
      <w:pPr>
        <w:spacing w:before="100" w:after="100"/>
        <w:jc w:val="center"/>
        <w:rPr>
          <w:b/>
          <w:color w:val="auto"/>
        </w:rPr>
      </w:pPr>
      <w:r w:rsidRPr="007C59AA">
        <w:rPr>
          <w:color w:val="auto"/>
        </w:rPr>
        <w:t>Figure 1</w:t>
      </w:r>
      <w:r w:rsidR="00B95712">
        <w:rPr>
          <w:color w:val="auto"/>
        </w:rPr>
        <w:t>: Input graph</w:t>
      </w:r>
    </w:p>
    <w:p w14:paraId="12352619" w14:textId="77777777" w:rsidR="006D59D0" w:rsidRPr="00AC283A" w:rsidRDefault="006D59D0" w:rsidP="005212C4">
      <w:pPr>
        <w:pStyle w:val="ListParagraph"/>
        <w:numPr>
          <w:ilvl w:val="0"/>
          <w:numId w:val="10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Create a program that tests the </w:t>
      </w:r>
      <w:r w:rsidR="006E2D9D" w:rsidRPr="00AC283A">
        <w:rPr>
          <w:color w:val="auto"/>
        </w:rPr>
        <w:t>graph class created in Task 1</w:t>
      </w:r>
      <w:r w:rsidRPr="00AC283A">
        <w:rPr>
          <w:color w:val="auto"/>
        </w:rPr>
        <w:t>. Prompt the user for which class method to invoke.  This may look like:</w:t>
      </w:r>
    </w:p>
    <w:p w14:paraId="1C034714" w14:textId="77777777" w:rsidR="006A441F" w:rsidRPr="00AC283A" w:rsidRDefault="006A441F" w:rsidP="006A441F">
      <w:pPr>
        <w:pStyle w:val="ListParagraph"/>
        <w:spacing w:before="100" w:after="100"/>
        <w:rPr>
          <w:color w:val="aut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6D59D0" w:rsidRPr="00AC283A" w14:paraId="6BEFC261" w14:textId="77777777" w:rsidTr="00A73D64">
        <w:tc>
          <w:tcPr>
            <w:tcW w:w="9350" w:type="dxa"/>
          </w:tcPr>
          <w:p w14:paraId="44CA945F" w14:textId="77777777" w:rsidR="00E11809" w:rsidRPr="00AC283A" w:rsidRDefault="00E11809" w:rsidP="00E11809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1 to add a </w:t>
            </w:r>
            <w:r>
              <w:rPr>
                <w:color w:val="auto"/>
              </w:rPr>
              <w:t>node</w:t>
            </w:r>
            <w:r w:rsidRPr="00AC283A">
              <w:rPr>
                <w:color w:val="auto"/>
              </w:rPr>
              <w:t xml:space="preserve"> to graph.</w:t>
            </w:r>
          </w:p>
          <w:p w14:paraId="2AAACCA4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</w:t>
            </w:r>
            <w:r w:rsidR="00E11809">
              <w:rPr>
                <w:color w:val="auto"/>
              </w:rPr>
              <w:t>2</w:t>
            </w:r>
            <w:r w:rsidRPr="00AC283A">
              <w:rPr>
                <w:color w:val="auto"/>
              </w:rPr>
              <w:t xml:space="preserve"> to add an </w:t>
            </w:r>
            <w:r w:rsidR="006E2D9D" w:rsidRPr="00AC283A">
              <w:rPr>
                <w:color w:val="auto"/>
              </w:rPr>
              <w:t>edge to graph</w:t>
            </w:r>
            <w:r w:rsidRPr="00AC283A">
              <w:rPr>
                <w:color w:val="auto"/>
              </w:rPr>
              <w:t>.</w:t>
            </w:r>
          </w:p>
          <w:p w14:paraId="75797808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lastRenderedPageBreak/>
              <w:t xml:space="preserve">Press </w:t>
            </w:r>
            <w:r w:rsidR="00E11809">
              <w:rPr>
                <w:color w:val="auto"/>
              </w:rPr>
              <w:t>3</w:t>
            </w:r>
            <w:r w:rsidRPr="00AC283A">
              <w:rPr>
                <w:color w:val="auto"/>
              </w:rPr>
              <w:t xml:space="preserve"> remove an </w:t>
            </w:r>
            <w:r w:rsidR="006E2D9D" w:rsidRPr="00AC283A">
              <w:rPr>
                <w:color w:val="auto"/>
              </w:rPr>
              <w:t>edge</w:t>
            </w:r>
            <w:r w:rsidRPr="00AC283A">
              <w:rPr>
                <w:color w:val="auto"/>
              </w:rPr>
              <w:t xml:space="preserve"> from </w:t>
            </w:r>
            <w:r w:rsidR="006E2D9D" w:rsidRPr="00AC283A">
              <w:rPr>
                <w:color w:val="auto"/>
              </w:rPr>
              <w:t>graph</w:t>
            </w:r>
            <w:r w:rsidRPr="00AC283A">
              <w:rPr>
                <w:color w:val="auto"/>
              </w:rPr>
              <w:t>.</w:t>
            </w:r>
          </w:p>
          <w:p w14:paraId="4FFEBD8C" w14:textId="77777777" w:rsidR="006D59D0" w:rsidRPr="00AC283A" w:rsidRDefault="006D59D0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</w:t>
            </w:r>
            <w:r w:rsidR="00E11809">
              <w:rPr>
                <w:color w:val="auto"/>
              </w:rPr>
              <w:t>4</w:t>
            </w:r>
            <w:r w:rsidRPr="00AC283A">
              <w:rPr>
                <w:color w:val="auto"/>
              </w:rPr>
              <w:t xml:space="preserve"> Find an </w:t>
            </w:r>
            <w:r w:rsidR="006E2D9D" w:rsidRPr="00AC283A">
              <w:rPr>
                <w:color w:val="auto"/>
              </w:rPr>
              <w:t>edge in the graph</w:t>
            </w:r>
            <w:r w:rsidRPr="00AC283A">
              <w:rPr>
                <w:color w:val="auto"/>
              </w:rPr>
              <w:t>.</w:t>
            </w:r>
          </w:p>
          <w:p w14:paraId="7ABA7A66" w14:textId="77777777" w:rsidR="00694221" w:rsidRPr="00AC283A" w:rsidRDefault="00694221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</w:t>
            </w:r>
            <w:r w:rsidR="00E11809">
              <w:rPr>
                <w:color w:val="auto"/>
              </w:rPr>
              <w:t>5</w:t>
            </w:r>
            <w:r w:rsidRPr="00AC283A">
              <w:rPr>
                <w:color w:val="auto"/>
              </w:rPr>
              <w:t xml:space="preserve"> </w:t>
            </w:r>
            <w:r w:rsidR="006E2D9D" w:rsidRPr="00AC283A">
              <w:rPr>
                <w:color w:val="auto"/>
              </w:rPr>
              <w:t xml:space="preserve">Find the out edges of a </w:t>
            </w:r>
            <w:r w:rsidR="00E11809">
              <w:rPr>
                <w:color w:val="auto"/>
              </w:rPr>
              <w:t>node</w:t>
            </w:r>
          </w:p>
          <w:p w14:paraId="5EF69363" w14:textId="77777777" w:rsidR="00694221" w:rsidRDefault="00694221" w:rsidP="00A73D64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</w:t>
            </w:r>
            <w:r w:rsidR="00E11809">
              <w:rPr>
                <w:color w:val="auto"/>
              </w:rPr>
              <w:t>6</w:t>
            </w:r>
            <w:r w:rsidRPr="00AC283A">
              <w:rPr>
                <w:color w:val="auto"/>
              </w:rPr>
              <w:t xml:space="preserve"> </w:t>
            </w:r>
            <w:r w:rsidR="006E2D9D" w:rsidRPr="00AC283A">
              <w:rPr>
                <w:color w:val="auto"/>
              </w:rPr>
              <w:t xml:space="preserve">Find the in edges of a </w:t>
            </w:r>
            <w:r w:rsidR="00E11809">
              <w:rPr>
                <w:color w:val="auto"/>
              </w:rPr>
              <w:t>node</w:t>
            </w:r>
          </w:p>
          <w:p w14:paraId="34813261" w14:textId="77777777" w:rsidR="007C59AA" w:rsidRDefault="007C59AA" w:rsidP="007C59AA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</w:t>
            </w:r>
            <w:r>
              <w:rPr>
                <w:color w:val="auto"/>
              </w:rPr>
              <w:t>7</w:t>
            </w:r>
            <w:r w:rsidRPr="00AC283A">
              <w:rPr>
                <w:color w:val="auto"/>
              </w:rPr>
              <w:t xml:space="preserve"> </w:t>
            </w:r>
            <w:r>
              <w:rPr>
                <w:color w:val="auto"/>
              </w:rPr>
              <w:t>Display the graph as adjacency lists</w:t>
            </w:r>
          </w:p>
          <w:p w14:paraId="5B767EEA" w14:textId="77777777" w:rsidR="006D59D0" w:rsidRPr="00AC283A" w:rsidRDefault="00694221" w:rsidP="007C59AA">
            <w:pPr>
              <w:pStyle w:val="ListParagraph"/>
              <w:spacing w:before="100" w:after="100"/>
              <w:ind w:left="0"/>
              <w:rPr>
                <w:color w:val="auto"/>
              </w:rPr>
            </w:pPr>
            <w:r w:rsidRPr="00AC283A">
              <w:rPr>
                <w:color w:val="auto"/>
              </w:rPr>
              <w:t xml:space="preserve">Press </w:t>
            </w:r>
            <w:r w:rsidR="007C59AA">
              <w:rPr>
                <w:color w:val="auto"/>
              </w:rPr>
              <w:t>8</w:t>
            </w:r>
            <w:r w:rsidR="006D59D0" w:rsidRPr="00AC283A">
              <w:rPr>
                <w:color w:val="auto"/>
              </w:rPr>
              <w:t xml:space="preserve"> to quit.</w:t>
            </w:r>
          </w:p>
        </w:tc>
      </w:tr>
    </w:tbl>
    <w:p w14:paraId="6800E83D" w14:textId="77777777" w:rsidR="006D59D0" w:rsidRPr="00AC283A" w:rsidRDefault="006D59D0" w:rsidP="00DA54C4">
      <w:pPr>
        <w:spacing w:before="100" w:after="100"/>
      </w:pPr>
    </w:p>
    <w:p w14:paraId="05DA66AC" w14:textId="77777777" w:rsidR="000F2CEA" w:rsidRPr="007134AB" w:rsidRDefault="005212C4" w:rsidP="001E3C9B">
      <w:pPr>
        <w:pStyle w:val="ListParagraph"/>
        <w:numPr>
          <w:ilvl w:val="0"/>
          <w:numId w:val="10"/>
        </w:numPr>
        <w:spacing w:before="100" w:after="100"/>
      </w:pPr>
      <w:r w:rsidRPr="00AC283A">
        <w:rPr>
          <w:color w:val="auto"/>
        </w:rPr>
        <w:t>Use your test program to test all member functions and ensure the class is working correctly.</w:t>
      </w:r>
      <w:r w:rsidR="00927F53" w:rsidRPr="00AC283A">
        <w:rPr>
          <w:color w:val="auto"/>
        </w:rPr>
        <w:t xml:space="preserve"> </w:t>
      </w:r>
      <w:r w:rsidRPr="00AC283A">
        <w:rPr>
          <w:color w:val="auto"/>
        </w:rPr>
        <w:t xml:space="preserve">Check both for positive and negative cases (e.g. </w:t>
      </w:r>
      <w:r w:rsidR="006E2D9D" w:rsidRPr="00AC283A">
        <w:rPr>
          <w:color w:val="auto"/>
        </w:rPr>
        <w:t>removing an edge which is not present in the graph</w:t>
      </w:r>
      <w:r w:rsidRPr="00AC283A">
        <w:rPr>
          <w:color w:val="auto"/>
        </w:rPr>
        <w:t>)</w:t>
      </w:r>
      <w:r w:rsidR="00927F53" w:rsidRPr="00AC283A">
        <w:rPr>
          <w:color w:val="auto"/>
        </w:rPr>
        <w:t xml:space="preserve">. </w:t>
      </w:r>
    </w:p>
    <w:p w14:paraId="26A1874A" w14:textId="77777777" w:rsidR="007134AB" w:rsidRDefault="007134AB" w:rsidP="007134AB">
      <w:pPr>
        <w:pStyle w:val="ListParagraph"/>
        <w:numPr>
          <w:ilvl w:val="0"/>
          <w:numId w:val="10"/>
        </w:numPr>
        <w:spacing w:before="100" w:after="100"/>
      </w:pPr>
      <w:r>
        <w:t>Test all the functions of the graph class on the graph given in Figure 1.</w:t>
      </w:r>
    </w:p>
    <w:p w14:paraId="1DCFDB35" w14:textId="77777777" w:rsidR="005212C4" w:rsidRPr="00AC283A" w:rsidRDefault="005212C4" w:rsidP="001E3C9B">
      <w:pPr>
        <w:pStyle w:val="ListParagraph"/>
        <w:numPr>
          <w:ilvl w:val="0"/>
          <w:numId w:val="10"/>
        </w:numPr>
        <w:spacing w:before="100" w:after="100"/>
      </w:pPr>
      <w:r w:rsidRPr="00AC283A">
        <w:rPr>
          <w:color w:val="auto"/>
        </w:rPr>
        <w:t>Include in the lab report screen shots of the output of all your test results.</w:t>
      </w:r>
    </w:p>
    <w:p w14:paraId="4A193202" w14:textId="77777777" w:rsidR="00DA54C4" w:rsidRPr="00AC283A" w:rsidRDefault="00DA54C4" w:rsidP="00DA54C4">
      <w:pPr>
        <w:spacing w:before="100" w:after="100"/>
      </w:pPr>
      <w:r w:rsidRPr="00AC283A">
        <w:t>Complete this before moving on to task 3.</w:t>
      </w:r>
    </w:p>
    <w:p w14:paraId="43A04194" w14:textId="77777777" w:rsidR="000F2CEA" w:rsidRPr="00AC283A" w:rsidRDefault="000F2CEA" w:rsidP="006E6214">
      <w:pPr>
        <w:spacing w:before="100" w:after="100"/>
        <w:rPr>
          <w:b/>
          <w:color w:val="auto"/>
        </w:rPr>
      </w:pPr>
    </w:p>
    <w:p w14:paraId="7600B636" w14:textId="77777777" w:rsidR="000C2194" w:rsidRPr="00AC283A" w:rsidRDefault="003E2D8E" w:rsidP="006E6214">
      <w:pPr>
        <w:spacing w:before="100" w:after="100"/>
        <w:rPr>
          <w:color w:val="auto"/>
        </w:rPr>
      </w:pPr>
      <w:r w:rsidRPr="00AC283A">
        <w:rPr>
          <w:b/>
          <w:color w:val="auto"/>
        </w:rPr>
        <w:t xml:space="preserve">Task </w:t>
      </w:r>
      <w:r w:rsidR="001D42DE" w:rsidRPr="00AC283A">
        <w:rPr>
          <w:b/>
          <w:color w:val="auto"/>
        </w:rPr>
        <w:t>3</w:t>
      </w:r>
      <w:r w:rsidR="006A441F" w:rsidRPr="00AC283A">
        <w:rPr>
          <w:b/>
          <w:color w:val="auto"/>
        </w:rPr>
        <w:t>:</w:t>
      </w:r>
      <w:r w:rsidR="000C2194" w:rsidRPr="00AC283A">
        <w:rPr>
          <w:color w:val="auto"/>
        </w:rPr>
        <w:t xml:space="preserve"> </w:t>
      </w:r>
    </w:p>
    <w:p w14:paraId="145B2198" w14:textId="77777777" w:rsidR="00C86F52" w:rsidRPr="00C86F52" w:rsidRDefault="00C86F52" w:rsidP="00C86F52">
      <w:pPr>
        <w:pStyle w:val="ListParagraph"/>
        <w:numPr>
          <w:ilvl w:val="0"/>
          <w:numId w:val="15"/>
        </w:numPr>
        <w:spacing w:before="100" w:after="100"/>
      </w:pPr>
      <w:r w:rsidRPr="00AC283A">
        <w:rPr>
          <w:color w:val="auto"/>
        </w:rPr>
        <w:t xml:space="preserve">Add </w:t>
      </w:r>
      <w:r>
        <w:rPr>
          <w:color w:val="auto"/>
        </w:rPr>
        <w:t>a</w:t>
      </w:r>
      <w:r w:rsidRPr="00AC283A">
        <w:rPr>
          <w:color w:val="auto"/>
        </w:rPr>
        <w:t xml:space="preserve"> function </w:t>
      </w:r>
      <w:r>
        <w:rPr>
          <w:color w:val="auto"/>
        </w:rPr>
        <w:t>to</w:t>
      </w:r>
      <w:r w:rsidRPr="00AC283A">
        <w:rPr>
          <w:color w:val="auto"/>
        </w:rPr>
        <w:t xml:space="preserve"> your </w:t>
      </w:r>
      <w:r>
        <w:rPr>
          <w:color w:val="auto"/>
        </w:rPr>
        <w:t xml:space="preserve">graph </w:t>
      </w:r>
      <w:r w:rsidRPr="00AC283A">
        <w:rPr>
          <w:color w:val="auto"/>
        </w:rPr>
        <w:t xml:space="preserve">class namely </w:t>
      </w:r>
      <w:proofErr w:type="spellStart"/>
      <w:r w:rsidRPr="00AC283A">
        <w:rPr>
          <w:color w:val="auto"/>
        </w:rPr>
        <w:t>breadthFirstSearch</w:t>
      </w:r>
      <w:proofErr w:type="spellEnd"/>
      <w:r w:rsidRPr="00AC283A">
        <w:rPr>
          <w:color w:val="auto"/>
        </w:rPr>
        <w:t>(</w:t>
      </w:r>
      <w:proofErr w:type="spellStart"/>
      <w:r>
        <w:rPr>
          <w:color w:val="auto"/>
        </w:rPr>
        <w:t>i</w:t>
      </w:r>
      <w:proofErr w:type="spellEnd"/>
      <w:r w:rsidRPr="00AC283A">
        <w:rPr>
          <w:color w:val="auto"/>
        </w:rPr>
        <w:t xml:space="preserve">) which </w:t>
      </w:r>
      <w:r>
        <w:rPr>
          <w:color w:val="auto"/>
        </w:rPr>
        <w:t xml:space="preserve">starting at node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, which </w:t>
      </w:r>
      <w:r w:rsidRPr="00AC283A">
        <w:rPr>
          <w:color w:val="auto"/>
        </w:rPr>
        <w:t xml:space="preserve">searches all the nodes in a breadth first manner. </w:t>
      </w:r>
      <w:r>
        <w:rPr>
          <w:color w:val="auto"/>
        </w:rPr>
        <w:t xml:space="preserve">The function should output the nodes visited in the breadth first order. </w:t>
      </w:r>
      <w:r w:rsidRPr="00AC283A">
        <w:rPr>
          <w:color w:val="auto"/>
        </w:rPr>
        <w:t>Update the test program created in Task 2 to check whether breadth first search(BFS*) is done properly</w:t>
      </w:r>
      <w:r w:rsidR="004469F7">
        <w:rPr>
          <w:color w:val="auto"/>
        </w:rPr>
        <w:t xml:space="preserve"> on the graph in figure 1</w:t>
      </w:r>
      <w:r w:rsidRPr="00AC283A">
        <w:rPr>
          <w:color w:val="auto"/>
        </w:rPr>
        <w:t>. Include in the lab report screen shots of the</w:t>
      </w:r>
      <w:r w:rsidR="004469F7">
        <w:rPr>
          <w:color w:val="auto"/>
        </w:rPr>
        <w:t xml:space="preserve"> output of breadth first search.</w:t>
      </w:r>
    </w:p>
    <w:p w14:paraId="07246DF5" w14:textId="77777777" w:rsidR="003A7C72" w:rsidRPr="00AC283A" w:rsidRDefault="003A7C72" w:rsidP="003A7C72">
      <w:pPr>
        <w:spacing w:before="100" w:after="100"/>
        <w:rPr>
          <w:color w:val="auto"/>
        </w:rPr>
      </w:pPr>
      <w:r w:rsidRPr="00AC283A">
        <w:rPr>
          <w:b/>
          <w:color w:val="auto"/>
        </w:rPr>
        <w:t>Task 4:</w:t>
      </w:r>
      <w:r w:rsidRPr="00AC283A">
        <w:rPr>
          <w:color w:val="auto"/>
        </w:rPr>
        <w:t xml:space="preserve"> </w:t>
      </w:r>
    </w:p>
    <w:p w14:paraId="1B9B0A27" w14:textId="77777777" w:rsidR="00C86F52" w:rsidRPr="00AC283A" w:rsidRDefault="00C86F52" w:rsidP="00785695">
      <w:pPr>
        <w:pStyle w:val="ListParagraph"/>
        <w:numPr>
          <w:ilvl w:val="0"/>
          <w:numId w:val="12"/>
        </w:numPr>
        <w:spacing w:before="100" w:after="100"/>
      </w:pPr>
      <w:r w:rsidRPr="00C86F52">
        <w:rPr>
          <w:color w:val="auto"/>
        </w:rPr>
        <w:t xml:space="preserve">Add a function to your graph class namely </w:t>
      </w:r>
      <w:proofErr w:type="spellStart"/>
      <w:r w:rsidRPr="00C86F52">
        <w:rPr>
          <w:color w:val="auto"/>
        </w:rPr>
        <w:t>depthFirstSearch</w:t>
      </w:r>
      <w:proofErr w:type="spellEnd"/>
      <w:r w:rsidRPr="00C86F52">
        <w:rPr>
          <w:color w:val="auto"/>
        </w:rPr>
        <w:t>(</w:t>
      </w:r>
      <w:proofErr w:type="spellStart"/>
      <w:r w:rsidRPr="00C86F52">
        <w:rPr>
          <w:color w:val="auto"/>
        </w:rPr>
        <w:t>i</w:t>
      </w:r>
      <w:proofErr w:type="spellEnd"/>
      <w:r w:rsidRPr="00C86F52">
        <w:rPr>
          <w:color w:val="auto"/>
        </w:rPr>
        <w:t xml:space="preserve">) which starting at node </w:t>
      </w:r>
      <w:proofErr w:type="spellStart"/>
      <w:r w:rsidRPr="00C86F52">
        <w:rPr>
          <w:color w:val="auto"/>
        </w:rPr>
        <w:t>i</w:t>
      </w:r>
      <w:proofErr w:type="spellEnd"/>
      <w:r w:rsidRPr="00C86F52">
        <w:rPr>
          <w:color w:val="auto"/>
        </w:rPr>
        <w:t>, which searches all the nodes in a depth first manner. The function should output the nodes visited in the depth first order. Update the test program created in Task 2 to check whether depth first search(DFS*) is done properly</w:t>
      </w:r>
      <w:r w:rsidR="004469F7">
        <w:rPr>
          <w:color w:val="auto"/>
        </w:rPr>
        <w:t xml:space="preserve"> on the graph in figure 1</w:t>
      </w:r>
      <w:r w:rsidRPr="00C86F52">
        <w:rPr>
          <w:color w:val="auto"/>
        </w:rPr>
        <w:t>. Include in the lab report screen shots of the output of depth first search.</w:t>
      </w:r>
    </w:p>
    <w:p w14:paraId="25E12BD9" w14:textId="77777777" w:rsidR="003A7C72" w:rsidRPr="00AC283A" w:rsidRDefault="003A7C72" w:rsidP="003A7C72">
      <w:pPr>
        <w:spacing w:before="100" w:after="100"/>
        <w:rPr>
          <w:color w:val="auto"/>
        </w:rPr>
      </w:pPr>
      <w:r w:rsidRPr="00AC283A">
        <w:rPr>
          <w:b/>
          <w:color w:val="auto"/>
        </w:rPr>
        <w:t>Task 5:</w:t>
      </w:r>
      <w:r w:rsidRPr="00AC283A">
        <w:rPr>
          <w:color w:val="auto"/>
        </w:rPr>
        <w:t xml:space="preserve"> </w:t>
      </w:r>
    </w:p>
    <w:p w14:paraId="4A5BE7B7" w14:textId="77777777" w:rsidR="00C86F52" w:rsidRDefault="003A7C72" w:rsidP="003A7C72">
      <w:pPr>
        <w:pStyle w:val="ListParagraph"/>
        <w:numPr>
          <w:ilvl w:val="0"/>
          <w:numId w:val="13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Explain in your lab report how you implemented depth first and breadth first searches. More importantly explain what data structures you chose to implement them and the reasoning behind them. </w:t>
      </w:r>
      <w:r w:rsidR="009C7A7F" w:rsidRPr="00AC283A">
        <w:rPr>
          <w:color w:val="auto"/>
        </w:rPr>
        <w:t xml:space="preserve">Discuss the </w:t>
      </w:r>
      <w:r w:rsidR="00C86F52">
        <w:rPr>
          <w:color w:val="auto"/>
        </w:rPr>
        <w:t>following in the lab report:</w:t>
      </w:r>
    </w:p>
    <w:p w14:paraId="42D5470D" w14:textId="77777777" w:rsidR="00C86F52" w:rsidRDefault="00C86F52" w:rsidP="00C86F52">
      <w:pPr>
        <w:pStyle w:val="ListParagraph"/>
        <w:numPr>
          <w:ilvl w:val="1"/>
          <w:numId w:val="13"/>
        </w:numPr>
        <w:spacing w:before="100" w:after="100"/>
        <w:rPr>
          <w:color w:val="auto"/>
        </w:rPr>
      </w:pPr>
      <w:r>
        <w:rPr>
          <w:color w:val="auto"/>
        </w:rPr>
        <w:t>Applications of BFS &amp; DFS</w:t>
      </w:r>
    </w:p>
    <w:p w14:paraId="0B1382F6" w14:textId="77777777" w:rsidR="004469F7" w:rsidRDefault="004469F7" w:rsidP="00C86F52">
      <w:pPr>
        <w:pStyle w:val="ListParagraph"/>
        <w:numPr>
          <w:ilvl w:val="1"/>
          <w:numId w:val="13"/>
        </w:numPr>
        <w:spacing w:before="100" w:after="100"/>
        <w:rPr>
          <w:color w:val="auto"/>
        </w:rPr>
      </w:pPr>
      <w:r>
        <w:rPr>
          <w:color w:val="auto"/>
        </w:rPr>
        <w:t>Memory consumption of BFS &amp; DFS</w:t>
      </w:r>
    </w:p>
    <w:p w14:paraId="0693C48E" w14:textId="77777777" w:rsidR="00C86F52" w:rsidRPr="00C86F52" w:rsidRDefault="0099268A" w:rsidP="00C86F52">
      <w:pPr>
        <w:pStyle w:val="ListParagraph"/>
        <w:numPr>
          <w:ilvl w:val="1"/>
          <w:numId w:val="13"/>
        </w:numPr>
        <w:spacing w:before="100" w:after="100"/>
        <w:rPr>
          <w:color w:val="auto"/>
        </w:rPr>
      </w:pPr>
      <w:r>
        <w:rPr>
          <w:color w:val="auto"/>
        </w:rPr>
        <w:t xml:space="preserve">When searching a graph when does one choose </w:t>
      </w:r>
      <w:r w:rsidR="00C86F52">
        <w:rPr>
          <w:color w:val="auto"/>
        </w:rPr>
        <w:t>B</w:t>
      </w:r>
      <w:r>
        <w:rPr>
          <w:color w:val="auto"/>
        </w:rPr>
        <w:t>FS</w:t>
      </w:r>
      <w:r w:rsidR="00C86F52">
        <w:rPr>
          <w:color w:val="auto"/>
        </w:rPr>
        <w:t>/DFS</w:t>
      </w:r>
      <w:r>
        <w:rPr>
          <w:color w:val="auto"/>
        </w:rPr>
        <w:t>?</w:t>
      </w:r>
    </w:p>
    <w:p w14:paraId="6DE81D00" w14:textId="77777777" w:rsidR="002E54CD" w:rsidRPr="00AC283A" w:rsidRDefault="002E54CD" w:rsidP="002E54CD">
      <w:pPr>
        <w:spacing w:before="100" w:after="100"/>
        <w:rPr>
          <w:b/>
          <w:color w:val="auto"/>
        </w:rPr>
      </w:pPr>
      <w:r w:rsidRPr="00AC283A">
        <w:rPr>
          <w:b/>
          <w:color w:val="auto"/>
        </w:rPr>
        <w:t>Lab Submission:</w:t>
      </w:r>
    </w:p>
    <w:p w14:paraId="7CAD89A6" w14:textId="77777777" w:rsidR="002E54CD" w:rsidRPr="00AC283A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Write a lab report including the following information:</w:t>
      </w:r>
    </w:p>
    <w:p w14:paraId="2886A0DD" w14:textId="77777777" w:rsidR="002E54CD" w:rsidRPr="00AC283A" w:rsidRDefault="002E54CD" w:rsidP="002E54CD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A description of the objectives/concepts explored in this assignment including why you think they are important to this course and a ca</w:t>
      </w:r>
      <w:r w:rsidR="00245D98" w:rsidRPr="00AC283A">
        <w:rPr>
          <w:color w:val="auto"/>
        </w:rPr>
        <w:t>reer in CS and/or Engineering.</w:t>
      </w:r>
    </w:p>
    <w:p w14:paraId="4FD605FE" w14:textId="77777777" w:rsidR="00E95993" w:rsidRPr="00AC283A" w:rsidRDefault="00325202" w:rsidP="00245D98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>The sections from each task indicated to be included in the lab report.</w:t>
      </w:r>
      <w:r w:rsidR="00E95993" w:rsidRPr="00AC283A">
        <w:rPr>
          <w:color w:val="auto"/>
        </w:rPr>
        <w:t xml:space="preserve"> </w:t>
      </w:r>
    </w:p>
    <w:p w14:paraId="60B0B498" w14:textId="77777777" w:rsidR="002E54CD" w:rsidRPr="00AC283A" w:rsidRDefault="002E54CD" w:rsidP="002E54CD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Include all source code from </w:t>
      </w:r>
      <w:r w:rsidR="00245D98" w:rsidRPr="00AC283A">
        <w:rPr>
          <w:color w:val="auto"/>
        </w:rPr>
        <w:t>all t</w:t>
      </w:r>
      <w:r w:rsidR="00E95993" w:rsidRPr="00AC283A">
        <w:rPr>
          <w:color w:val="auto"/>
        </w:rPr>
        <w:t>asks, input and output files</w:t>
      </w:r>
      <w:r w:rsidR="00245D98" w:rsidRPr="00AC283A">
        <w:rPr>
          <w:color w:val="auto"/>
        </w:rPr>
        <w:t xml:space="preserve"> (if any)</w:t>
      </w:r>
      <w:r w:rsidR="00E95993" w:rsidRPr="00AC283A">
        <w:rPr>
          <w:color w:val="auto"/>
        </w:rPr>
        <w:t xml:space="preserve">, and </w:t>
      </w:r>
      <w:r w:rsidRPr="00AC283A">
        <w:rPr>
          <w:color w:val="auto"/>
        </w:rPr>
        <w:t>any special instructions to compile and run those programs.</w:t>
      </w:r>
    </w:p>
    <w:p w14:paraId="760D0475" w14:textId="77777777" w:rsidR="00A55D6C" w:rsidRPr="00AC283A" w:rsidRDefault="00A55D6C" w:rsidP="00A55D6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t>In a group project, submissions should include what each group member has contributed.</w:t>
      </w:r>
    </w:p>
    <w:p w14:paraId="6C70E327" w14:textId="77777777" w:rsidR="00A55D6C" w:rsidRPr="00AC283A" w:rsidRDefault="00A55D6C" w:rsidP="00A55D6C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 w:rsidRPr="00AC283A">
        <w:rPr>
          <w:color w:val="auto"/>
        </w:rPr>
        <w:t xml:space="preserve">Package all files in a single zip folder and upload the file to canopy website within the </w:t>
      </w:r>
      <w:r w:rsidRPr="00AC283A">
        <w:rPr>
          <w:color w:val="auto"/>
        </w:rPr>
        <w:lastRenderedPageBreak/>
        <w:t>specified due date.</w:t>
      </w:r>
    </w:p>
    <w:p w14:paraId="41C749AD" w14:textId="77777777" w:rsidR="002E54CD" w:rsidRPr="00AC283A" w:rsidRDefault="002E54CD" w:rsidP="002E54CD">
      <w:pPr>
        <w:spacing w:before="100" w:after="100"/>
      </w:pPr>
      <w:r w:rsidRPr="00AC283A">
        <w:rPr>
          <w:b/>
        </w:rPr>
        <w:t>Lab Grading:</w:t>
      </w:r>
    </w:p>
    <w:p w14:paraId="15624B17" w14:textId="77777777" w:rsidR="002E54CD" w:rsidRPr="00AC283A" w:rsidRDefault="00A075EE" w:rsidP="002E54CD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>
        <w:rPr>
          <w:rFonts w:eastAsia="Arial"/>
        </w:rPr>
        <w:t>1</w:t>
      </w:r>
      <w:r w:rsidR="002E54CD" w:rsidRPr="00AC283A">
        <w:rPr>
          <w:rFonts w:eastAsia="Arial"/>
        </w:rPr>
        <w:t>0% - Lab attendance</w:t>
      </w:r>
    </w:p>
    <w:p w14:paraId="76E771A4" w14:textId="77777777" w:rsidR="00F8472B" w:rsidRPr="00AC283A" w:rsidRDefault="00A075EE" w:rsidP="00F8472B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>
        <w:rPr>
          <w:rFonts w:eastAsia="Arial"/>
        </w:rPr>
        <w:t>20</w:t>
      </w:r>
      <w:r w:rsidR="00F8472B" w:rsidRPr="00AC283A">
        <w:rPr>
          <w:rFonts w:eastAsia="Arial"/>
        </w:rPr>
        <w:t xml:space="preserve">% - Task 1 has been correctly </w:t>
      </w:r>
      <w:r w:rsidR="00E95993" w:rsidRPr="00AC283A">
        <w:rPr>
          <w:rFonts w:eastAsia="Arial"/>
        </w:rPr>
        <w:t>implemented</w:t>
      </w:r>
      <w:r w:rsidR="006B6E59" w:rsidRPr="00AC283A">
        <w:rPr>
          <w:rFonts w:eastAsia="Arial"/>
        </w:rPr>
        <w:t xml:space="preserve"> and meets all requirements</w:t>
      </w:r>
      <w:r w:rsidR="00F8472B" w:rsidRPr="00AC283A">
        <w:rPr>
          <w:rFonts w:eastAsia="Arial"/>
        </w:rPr>
        <w:t>.</w:t>
      </w:r>
    </w:p>
    <w:p w14:paraId="27FF9AF0" w14:textId="77777777" w:rsidR="003E2D8E" w:rsidRPr="00AC283A" w:rsidRDefault="00A075EE" w:rsidP="003E2D8E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>
        <w:rPr>
          <w:rFonts w:eastAsia="Arial"/>
        </w:rPr>
        <w:t>10</w:t>
      </w:r>
      <w:r w:rsidR="00F8472B" w:rsidRPr="00AC283A">
        <w:rPr>
          <w:rFonts w:eastAsia="Arial"/>
        </w:rPr>
        <w:t xml:space="preserve">% - Task 2 has been correctly </w:t>
      </w:r>
      <w:r w:rsidR="00117CC4" w:rsidRPr="00AC283A">
        <w:rPr>
          <w:rFonts w:eastAsia="Arial"/>
        </w:rPr>
        <w:t xml:space="preserve">implemented </w:t>
      </w:r>
      <w:r w:rsidR="006B6E59" w:rsidRPr="00AC283A">
        <w:rPr>
          <w:rFonts w:eastAsia="Arial"/>
        </w:rPr>
        <w:t>and meets all requirements</w:t>
      </w:r>
      <w:r w:rsidR="00F8472B" w:rsidRPr="00AC283A">
        <w:rPr>
          <w:rFonts w:eastAsia="Arial"/>
        </w:rPr>
        <w:t>.</w:t>
      </w:r>
      <w:r w:rsidR="003E2D8E" w:rsidRPr="00AC283A">
        <w:rPr>
          <w:rFonts w:eastAsia="Arial"/>
        </w:rPr>
        <w:t xml:space="preserve"> </w:t>
      </w:r>
    </w:p>
    <w:p w14:paraId="13E7B47E" w14:textId="77777777" w:rsidR="00AC283A" w:rsidRPr="00AC283A" w:rsidRDefault="00AC283A" w:rsidP="00AC283A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 xml:space="preserve">15% - Task 3 has been correctly implemented and meets all requirements. </w:t>
      </w:r>
    </w:p>
    <w:p w14:paraId="3B040E4E" w14:textId="77777777" w:rsidR="00AC283A" w:rsidRPr="00AC283A" w:rsidRDefault="00AC283A" w:rsidP="002B5DD7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 xml:space="preserve">15% - Task 4 has been correctly implemented and meets all requirements. </w:t>
      </w:r>
    </w:p>
    <w:p w14:paraId="25A59995" w14:textId="77777777" w:rsidR="002D6DD5" w:rsidRPr="00AC283A" w:rsidRDefault="00AC283A" w:rsidP="002D6DD5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1</w:t>
      </w:r>
      <w:r w:rsidR="002D6DD5" w:rsidRPr="00AC283A">
        <w:rPr>
          <w:rFonts w:eastAsia="Arial"/>
        </w:rPr>
        <w:t xml:space="preserve">0% - </w:t>
      </w:r>
      <w:r w:rsidR="0099268A">
        <w:rPr>
          <w:rFonts w:eastAsia="Arial"/>
        </w:rPr>
        <w:t xml:space="preserve">Task 5: </w:t>
      </w:r>
      <w:r w:rsidR="004469F7">
        <w:rPr>
          <w:rFonts w:eastAsia="Arial"/>
        </w:rPr>
        <w:t>I</w:t>
      </w:r>
      <w:r w:rsidR="0099268A">
        <w:rPr>
          <w:rFonts w:eastAsia="Arial"/>
        </w:rPr>
        <w:t xml:space="preserve">mplementation </w:t>
      </w:r>
      <w:r w:rsidR="004469F7">
        <w:rPr>
          <w:rFonts w:eastAsia="Arial"/>
        </w:rPr>
        <w:t xml:space="preserve">of BFS &amp; DFS is explained </w:t>
      </w:r>
      <w:r w:rsidR="0099268A">
        <w:rPr>
          <w:rFonts w:eastAsia="Arial"/>
        </w:rPr>
        <w:t>along with the choice of data structure</w:t>
      </w:r>
      <w:r w:rsidR="004469F7">
        <w:rPr>
          <w:rFonts w:eastAsia="Arial"/>
        </w:rPr>
        <w:t xml:space="preserve"> selected</w:t>
      </w:r>
      <w:r w:rsidR="0099268A">
        <w:rPr>
          <w:rFonts w:eastAsia="Arial"/>
        </w:rPr>
        <w:t>. Discussion questions has been properly answered.</w:t>
      </w:r>
    </w:p>
    <w:p w14:paraId="5D01BB66" w14:textId="77777777" w:rsidR="002E54CD" w:rsidRPr="00AC283A" w:rsidRDefault="006A441F" w:rsidP="002D6DD5">
      <w:pPr>
        <w:numPr>
          <w:ilvl w:val="0"/>
          <w:numId w:val="5"/>
        </w:numPr>
        <w:spacing w:before="100" w:after="100"/>
        <w:ind w:hanging="360"/>
        <w:rPr>
          <w:rFonts w:eastAsia="Arial"/>
        </w:rPr>
      </w:pPr>
      <w:r w:rsidRPr="00AC283A">
        <w:rPr>
          <w:rFonts w:eastAsia="Arial"/>
        </w:rPr>
        <w:t>20</w:t>
      </w:r>
      <w:r w:rsidR="002E54CD" w:rsidRPr="00AC283A">
        <w:rPr>
          <w:rFonts w:eastAsia="Arial"/>
        </w:rPr>
        <w:t>% - Lab report contains all required information and is well written.</w:t>
      </w:r>
    </w:p>
    <w:p w14:paraId="267F22D4" w14:textId="77777777" w:rsidR="000F2CEA" w:rsidRPr="00AC283A" w:rsidRDefault="00E171E2" w:rsidP="00BE4B94">
      <w:pPr>
        <w:spacing w:before="100" w:after="100"/>
        <w:rPr>
          <w:rFonts w:eastAsia="Arial"/>
        </w:rPr>
      </w:pPr>
      <w:bookmarkStart w:id="1" w:name="h.gjdgxs"/>
      <w:bookmarkEnd w:id="1"/>
      <w:r w:rsidRPr="00AC283A">
        <w:rPr>
          <w:rFonts w:eastAsia="Arial"/>
        </w:rPr>
        <w:t>If program fails to compile,</w:t>
      </w:r>
      <w:r w:rsidR="002E54CD" w:rsidRPr="00AC283A">
        <w:rPr>
          <w:rFonts w:eastAsia="Arial"/>
        </w:rPr>
        <w:t xml:space="preserve"> 0% will be given for that Task.</w:t>
      </w:r>
    </w:p>
    <w:p w14:paraId="7667F2A2" w14:textId="77777777" w:rsidR="00AC283A" w:rsidRPr="00AC283A" w:rsidRDefault="00AC283A" w:rsidP="00AC283A">
      <w:pPr>
        <w:spacing w:before="100" w:after="100"/>
        <w:rPr>
          <w:color w:val="auto"/>
        </w:rPr>
      </w:pPr>
    </w:p>
    <w:sectPr w:rsidR="00AC283A" w:rsidRPr="00AC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3B61A" w14:textId="77777777" w:rsidR="00761203" w:rsidRDefault="00761203" w:rsidP="003A5DE8">
      <w:r>
        <w:separator/>
      </w:r>
    </w:p>
  </w:endnote>
  <w:endnote w:type="continuationSeparator" w:id="0">
    <w:p w14:paraId="2B0BE4DB" w14:textId="77777777" w:rsidR="00761203" w:rsidRDefault="00761203" w:rsidP="003A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5E5D3" w14:textId="77777777" w:rsidR="00761203" w:rsidRDefault="00761203" w:rsidP="003A5DE8">
      <w:r>
        <w:separator/>
      </w:r>
    </w:p>
  </w:footnote>
  <w:footnote w:type="continuationSeparator" w:id="0">
    <w:p w14:paraId="3434AEA2" w14:textId="77777777" w:rsidR="00761203" w:rsidRDefault="00761203" w:rsidP="003A5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733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333D5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54BBC"/>
    <w:multiLevelType w:val="hybridMultilevel"/>
    <w:tmpl w:val="9A0C5A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737F27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64DE2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8">
    <w:nsid w:val="54D83166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A39CF"/>
    <w:multiLevelType w:val="hybridMultilevel"/>
    <w:tmpl w:val="E6B69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E46EB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8209F5"/>
    <w:multiLevelType w:val="hybridMultilevel"/>
    <w:tmpl w:val="D6AAB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3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1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zQ1tTAyMjYwNjRW0lEKTi0uzszPAykwqQUA6iaNGiwAAAA="/>
  </w:docVars>
  <w:rsids>
    <w:rsidRoot w:val="002E54CD"/>
    <w:rsid w:val="000067C6"/>
    <w:rsid w:val="000702C5"/>
    <w:rsid w:val="00094FC3"/>
    <w:rsid w:val="000C2194"/>
    <w:rsid w:val="000F2CEA"/>
    <w:rsid w:val="00113DE0"/>
    <w:rsid w:val="0011439C"/>
    <w:rsid w:val="00117CC4"/>
    <w:rsid w:val="00145CA4"/>
    <w:rsid w:val="0015255B"/>
    <w:rsid w:val="00163F53"/>
    <w:rsid w:val="001A782C"/>
    <w:rsid w:val="001D42DE"/>
    <w:rsid w:val="001F5311"/>
    <w:rsid w:val="00217264"/>
    <w:rsid w:val="0023277B"/>
    <w:rsid w:val="00245D98"/>
    <w:rsid w:val="0026300C"/>
    <w:rsid w:val="002D6DD5"/>
    <w:rsid w:val="002E54CD"/>
    <w:rsid w:val="002E62EA"/>
    <w:rsid w:val="0031655D"/>
    <w:rsid w:val="00325202"/>
    <w:rsid w:val="00333549"/>
    <w:rsid w:val="00343B8F"/>
    <w:rsid w:val="003551E7"/>
    <w:rsid w:val="003639FB"/>
    <w:rsid w:val="003775EA"/>
    <w:rsid w:val="00381539"/>
    <w:rsid w:val="003A5DE8"/>
    <w:rsid w:val="003A7C72"/>
    <w:rsid w:val="003E2D8E"/>
    <w:rsid w:val="004469F7"/>
    <w:rsid w:val="004A7CA6"/>
    <w:rsid w:val="004F4601"/>
    <w:rsid w:val="005212C4"/>
    <w:rsid w:val="00582AE2"/>
    <w:rsid w:val="00591889"/>
    <w:rsid w:val="00594C04"/>
    <w:rsid w:val="005A11AF"/>
    <w:rsid w:val="005F7FD2"/>
    <w:rsid w:val="00603046"/>
    <w:rsid w:val="00633759"/>
    <w:rsid w:val="00664B1E"/>
    <w:rsid w:val="006749CA"/>
    <w:rsid w:val="006877F2"/>
    <w:rsid w:val="00694221"/>
    <w:rsid w:val="006A441F"/>
    <w:rsid w:val="006B6E59"/>
    <w:rsid w:val="006B78C0"/>
    <w:rsid w:val="006D59D0"/>
    <w:rsid w:val="006D7E78"/>
    <w:rsid w:val="006E2D9D"/>
    <w:rsid w:val="006E6214"/>
    <w:rsid w:val="006F5E2D"/>
    <w:rsid w:val="006F6FC4"/>
    <w:rsid w:val="007134AB"/>
    <w:rsid w:val="00727630"/>
    <w:rsid w:val="00734C24"/>
    <w:rsid w:val="00751F22"/>
    <w:rsid w:val="00761203"/>
    <w:rsid w:val="00781A33"/>
    <w:rsid w:val="00785090"/>
    <w:rsid w:val="007925E1"/>
    <w:rsid w:val="007C3C3C"/>
    <w:rsid w:val="007C59AA"/>
    <w:rsid w:val="007D2AB5"/>
    <w:rsid w:val="007D5132"/>
    <w:rsid w:val="007E2D03"/>
    <w:rsid w:val="007E5563"/>
    <w:rsid w:val="0086306A"/>
    <w:rsid w:val="00883E1F"/>
    <w:rsid w:val="008A5554"/>
    <w:rsid w:val="00927F53"/>
    <w:rsid w:val="0093071E"/>
    <w:rsid w:val="00936604"/>
    <w:rsid w:val="0099268A"/>
    <w:rsid w:val="009A4819"/>
    <w:rsid w:val="009C0DC1"/>
    <w:rsid w:val="009C3BB9"/>
    <w:rsid w:val="009C7A7F"/>
    <w:rsid w:val="00A03BAC"/>
    <w:rsid w:val="00A06BBA"/>
    <w:rsid w:val="00A075EE"/>
    <w:rsid w:val="00A55D6C"/>
    <w:rsid w:val="00A80FF1"/>
    <w:rsid w:val="00A96BA1"/>
    <w:rsid w:val="00AC283A"/>
    <w:rsid w:val="00AF62D7"/>
    <w:rsid w:val="00B013E8"/>
    <w:rsid w:val="00B65080"/>
    <w:rsid w:val="00B76485"/>
    <w:rsid w:val="00B772A3"/>
    <w:rsid w:val="00B901B6"/>
    <w:rsid w:val="00B95712"/>
    <w:rsid w:val="00BA60F5"/>
    <w:rsid w:val="00BB301D"/>
    <w:rsid w:val="00BD7E68"/>
    <w:rsid w:val="00BE4B94"/>
    <w:rsid w:val="00BF6141"/>
    <w:rsid w:val="00C701A2"/>
    <w:rsid w:val="00C752E2"/>
    <w:rsid w:val="00C86F52"/>
    <w:rsid w:val="00D02625"/>
    <w:rsid w:val="00D26147"/>
    <w:rsid w:val="00D37762"/>
    <w:rsid w:val="00D67B97"/>
    <w:rsid w:val="00DA182D"/>
    <w:rsid w:val="00DA54C4"/>
    <w:rsid w:val="00DC2ED0"/>
    <w:rsid w:val="00DC6535"/>
    <w:rsid w:val="00E11809"/>
    <w:rsid w:val="00E14C63"/>
    <w:rsid w:val="00E171E2"/>
    <w:rsid w:val="00E713C6"/>
    <w:rsid w:val="00E824DF"/>
    <w:rsid w:val="00E95993"/>
    <w:rsid w:val="00EE262E"/>
    <w:rsid w:val="00F01B3E"/>
    <w:rsid w:val="00F3296B"/>
    <w:rsid w:val="00F55EB6"/>
    <w:rsid w:val="00F634FE"/>
    <w:rsid w:val="00F8472B"/>
    <w:rsid w:val="00F92289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D8E0"/>
  <w15:chartTrackingRefBased/>
  <w15:docId w15:val="{56C05EB4-BF23-402B-9B48-D8240342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54CD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CD"/>
    <w:pPr>
      <w:ind w:left="720"/>
    </w:pPr>
  </w:style>
  <w:style w:type="character" w:styleId="Hyperlink">
    <w:name w:val="Hyperlink"/>
    <w:basedOn w:val="DefaultParagraphFont"/>
    <w:uiPriority w:val="99"/>
    <w:unhideWhenUsed/>
    <w:rsid w:val="002E5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E55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A5DE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5DE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5DE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F46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vadambkk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3C054-16B1-457F-8928-657F7260D9A9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C2452CF-A61C-BB4A-9A3C-D8A8F4E4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C:\Users\vadambkk\AppData\Local\Chemistry Add-in for Word\Chemistry Gallery\Chem4Word.dotx</Template>
  <TotalTime>1</TotalTime>
  <Pages>3</Pages>
  <Words>663</Words>
  <Characters>3784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Singh, Isha (singhia)</cp:lastModifiedBy>
  <cp:revision>2</cp:revision>
  <dcterms:created xsi:type="dcterms:W3CDTF">2018-04-02T02:20:00Z</dcterms:created>
  <dcterms:modified xsi:type="dcterms:W3CDTF">2018-04-02T02:20:00Z</dcterms:modified>
</cp:coreProperties>
</file>