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9AD3C" w14:textId="77777777" w:rsidR="002E54CD" w:rsidRDefault="002E54CD" w:rsidP="002E54CD">
      <w:pPr>
        <w:jc w:val="center"/>
        <w:rPr>
          <w:b/>
          <w:sz w:val="36"/>
          <w:szCs w:val="36"/>
        </w:rPr>
      </w:pPr>
      <w:r>
        <w:rPr>
          <w:b/>
          <w:sz w:val="36"/>
          <w:szCs w:val="36"/>
        </w:rPr>
        <w:t>Data Structure</w:t>
      </w:r>
      <w:r w:rsidR="00BA60F5">
        <w:rPr>
          <w:b/>
          <w:sz w:val="36"/>
          <w:szCs w:val="36"/>
        </w:rPr>
        <w:t xml:space="preserve">s (2028C) -- Spring 2017 – Lab </w:t>
      </w:r>
      <w:r w:rsidR="00B65080">
        <w:rPr>
          <w:b/>
          <w:sz w:val="36"/>
          <w:szCs w:val="36"/>
        </w:rPr>
        <w:t>8</w:t>
      </w:r>
    </w:p>
    <w:p w14:paraId="0D0795D1"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B65080">
        <w:rPr>
          <w:b/>
          <w:i/>
          <w:color w:val="auto"/>
          <w:sz w:val="36"/>
          <w:szCs w:val="36"/>
        </w:rPr>
        <w:t>Linked</w:t>
      </w:r>
      <w:r w:rsidR="00BA60F5">
        <w:rPr>
          <w:b/>
          <w:i/>
          <w:color w:val="auto"/>
          <w:sz w:val="36"/>
          <w:szCs w:val="36"/>
        </w:rPr>
        <w:t xml:space="preserve"> Lists</w:t>
      </w:r>
    </w:p>
    <w:p w14:paraId="770B1D2F" w14:textId="7D48CE2A" w:rsidR="002E54CD" w:rsidRPr="00FB1489" w:rsidRDefault="002E54CD" w:rsidP="002E54CD">
      <w:pPr>
        <w:jc w:val="center"/>
        <w:rPr>
          <w:b/>
          <w:i/>
          <w:color w:val="auto"/>
          <w:sz w:val="28"/>
          <w:szCs w:val="28"/>
          <w:highlight w:val="yellow"/>
        </w:rPr>
      </w:pPr>
      <w:r>
        <w:rPr>
          <w:i/>
          <w:color w:val="auto"/>
          <w:sz w:val="28"/>
          <w:szCs w:val="28"/>
        </w:rPr>
        <w:t xml:space="preserve">Lab due: </w:t>
      </w:r>
      <w:r w:rsidRPr="00FB1489">
        <w:rPr>
          <w:b/>
          <w:i/>
          <w:color w:val="auto"/>
          <w:sz w:val="28"/>
          <w:szCs w:val="28"/>
          <w:highlight w:val="yellow"/>
        </w:rPr>
        <w:t xml:space="preserve">Sunday, </w:t>
      </w:r>
      <w:r w:rsidR="00BA60F5">
        <w:rPr>
          <w:b/>
          <w:i/>
          <w:color w:val="auto"/>
          <w:sz w:val="28"/>
          <w:szCs w:val="28"/>
          <w:highlight w:val="yellow"/>
        </w:rPr>
        <w:t>Mar</w:t>
      </w:r>
      <w:r w:rsidRPr="00FB1489">
        <w:rPr>
          <w:b/>
          <w:i/>
          <w:color w:val="auto"/>
          <w:sz w:val="28"/>
          <w:szCs w:val="28"/>
          <w:highlight w:val="yellow"/>
        </w:rPr>
        <w:t xml:space="preserve"> </w:t>
      </w:r>
      <w:r w:rsidR="008F6555">
        <w:rPr>
          <w:b/>
          <w:i/>
          <w:color w:val="auto"/>
          <w:sz w:val="28"/>
          <w:szCs w:val="28"/>
          <w:highlight w:val="yellow"/>
        </w:rPr>
        <w:t>1</w:t>
      </w:r>
      <w:r w:rsidR="00C774B2">
        <w:rPr>
          <w:b/>
          <w:i/>
          <w:color w:val="auto"/>
          <w:sz w:val="28"/>
          <w:szCs w:val="28"/>
          <w:highlight w:val="yellow"/>
        </w:rPr>
        <w:t>8</w:t>
      </w:r>
      <w:r w:rsidRPr="00FB1489">
        <w:rPr>
          <w:b/>
          <w:i/>
          <w:color w:val="auto"/>
          <w:sz w:val="28"/>
          <w:szCs w:val="28"/>
          <w:highlight w:val="yellow"/>
        </w:rPr>
        <w:t xml:space="preserve"> at 11:55</w:t>
      </w:r>
      <w:r w:rsidR="008F6555">
        <w:rPr>
          <w:b/>
          <w:i/>
          <w:color w:val="auto"/>
          <w:sz w:val="28"/>
          <w:szCs w:val="28"/>
          <w:highlight w:val="yellow"/>
        </w:rPr>
        <w:t xml:space="preserve"> </w:t>
      </w:r>
      <w:r w:rsidRPr="00FB1489">
        <w:rPr>
          <w:b/>
          <w:i/>
          <w:color w:val="auto"/>
          <w:sz w:val="28"/>
          <w:szCs w:val="28"/>
          <w:highlight w:val="yellow"/>
        </w:rPr>
        <w:t>PM for Monday Section</w:t>
      </w:r>
    </w:p>
    <w:p w14:paraId="006B7F00" w14:textId="1F48D49E" w:rsidR="002E54CD" w:rsidRDefault="002E54CD" w:rsidP="002E54CD">
      <w:pPr>
        <w:jc w:val="center"/>
        <w:rPr>
          <w:b/>
          <w:i/>
          <w:color w:val="auto"/>
          <w:sz w:val="28"/>
          <w:szCs w:val="28"/>
        </w:rPr>
      </w:pPr>
      <w:r w:rsidRPr="00FB1489">
        <w:rPr>
          <w:b/>
          <w:i/>
          <w:color w:val="auto"/>
          <w:sz w:val="28"/>
          <w:szCs w:val="28"/>
          <w:highlight w:val="yellow"/>
        </w:rPr>
        <w:t xml:space="preserve">Tuesday, </w:t>
      </w:r>
      <w:r w:rsidR="00BA60F5">
        <w:rPr>
          <w:b/>
          <w:i/>
          <w:color w:val="auto"/>
          <w:sz w:val="28"/>
          <w:szCs w:val="28"/>
          <w:highlight w:val="yellow"/>
        </w:rPr>
        <w:t>Mar</w:t>
      </w:r>
      <w:r w:rsidRPr="00FB1489">
        <w:rPr>
          <w:b/>
          <w:i/>
          <w:color w:val="auto"/>
          <w:sz w:val="28"/>
          <w:szCs w:val="28"/>
          <w:highlight w:val="yellow"/>
        </w:rPr>
        <w:t xml:space="preserve"> </w:t>
      </w:r>
      <w:r w:rsidR="000836BA">
        <w:rPr>
          <w:b/>
          <w:i/>
          <w:color w:val="auto"/>
          <w:sz w:val="28"/>
          <w:szCs w:val="28"/>
          <w:highlight w:val="yellow"/>
        </w:rPr>
        <w:t>2</w:t>
      </w:r>
      <w:r w:rsidR="00C774B2">
        <w:rPr>
          <w:b/>
          <w:i/>
          <w:color w:val="auto"/>
          <w:sz w:val="28"/>
          <w:szCs w:val="28"/>
          <w:highlight w:val="yellow"/>
        </w:rPr>
        <w:t>0</w:t>
      </w:r>
      <w:bookmarkStart w:id="0" w:name="_GoBack"/>
      <w:bookmarkEnd w:id="0"/>
      <w:r w:rsidR="006B5E78">
        <w:rPr>
          <w:b/>
          <w:i/>
          <w:color w:val="auto"/>
          <w:sz w:val="28"/>
          <w:szCs w:val="28"/>
          <w:highlight w:val="yellow"/>
        </w:rPr>
        <w:t xml:space="preserve"> </w:t>
      </w:r>
      <w:r w:rsidRPr="00FB1489">
        <w:rPr>
          <w:b/>
          <w:i/>
          <w:color w:val="auto"/>
          <w:sz w:val="28"/>
          <w:szCs w:val="28"/>
          <w:highlight w:val="yellow"/>
        </w:rPr>
        <w:t>at 11:55 PM for Wednesday Section</w:t>
      </w:r>
    </w:p>
    <w:p w14:paraId="36F3DE45" w14:textId="77777777" w:rsidR="002E54CD" w:rsidRDefault="002E54CD" w:rsidP="002E54CD">
      <w:pPr>
        <w:jc w:val="center"/>
        <w:rPr>
          <w:b/>
          <w:i/>
          <w:color w:val="auto"/>
          <w:sz w:val="28"/>
          <w:szCs w:val="28"/>
        </w:rPr>
      </w:pPr>
    </w:p>
    <w:p w14:paraId="44A2CA8B" w14:textId="77777777" w:rsidR="002E54CD" w:rsidRDefault="002E54CD" w:rsidP="002E54CD">
      <w:pPr>
        <w:spacing w:before="100" w:after="100"/>
      </w:pPr>
      <w:r>
        <w:rPr>
          <w:b/>
        </w:rPr>
        <w:t>Objective:</w:t>
      </w:r>
    </w:p>
    <w:p w14:paraId="344114C2" w14:textId="77777777" w:rsidR="002E54CD" w:rsidRDefault="002E54CD" w:rsidP="002E54CD">
      <w:pPr>
        <w:spacing w:before="100" w:after="100"/>
        <w:ind w:left="360"/>
      </w:pPr>
      <w:r>
        <w:t xml:space="preserve">The objective of this </w:t>
      </w:r>
      <w:r w:rsidR="00BE4B94">
        <w:t>Lab</w:t>
      </w:r>
      <w:r>
        <w:t xml:space="preserve"> is to </w:t>
      </w:r>
      <w:r w:rsidR="00B65080">
        <w:t xml:space="preserve">explore creating and using </w:t>
      </w:r>
      <w:r w:rsidR="00BA60F5">
        <w:t>an ordered</w:t>
      </w:r>
      <w:r w:rsidR="00B65080">
        <w:t xml:space="preserve"> linked</w:t>
      </w:r>
      <w:r w:rsidR="00BA60F5">
        <w:t xml:space="preserve"> list.</w:t>
      </w:r>
    </w:p>
    <w:p w14:paraId="3FC61D49" w14:textId="77777777" w:rsidR="00117CC4" w:rsidRDefault="00117CC4" w:rsidP="00A96BA1">
      <w:pPr>
        <w:spacing w:before="100" w:after="100"/>
      </w:pPr>
    </w:p>
    <w:p w14:paraId="2E5E45F3" w14:textId="77777777" w:rsidR="00117CC4" w:rsidRDefault="00117CC4" w:rsidP="002E54CD">
      <w:pPr>
        <w:spacing w:before="100" w:after="100"/>
        <w:ind w:left="360"/>
      </w:pPr>
    </w:p>
    <w:p w14:paraId="71AE393E" w14:textId="77777777" w:rsidR="002E54CD" w:rsidRDefault="002E54CD" w:rsidP="002E54CD">
      <w:pPr>
        <w:spacing w:before="100" w:after="100"/>
        <w:rPr>
          <w:color w:val="auto"/>
        </w:rPr>
      </w:pPr>
      <w:r>
        <w:rPr>
          <w:b/>
          <w:color w:val="auto"/>
        </w:rPr>
        <w:t xml:space="preserve">Task 1:  </w:t>
      </w:r>
      <w:r w:rsidR="00D26147">
        <w:rPr>
          <w:color w:val="auto"/>
        </w:rPr>
        <w:t>Create a</w:t>
      </w:r>
      <w:r w:rsidR="00BA60F5">
        <w:rPr>
          <w:color w:val="auto"/>
        </w:rPr>
        <w:t>n</w:t>
      </w:r>
      <w:r w:rsidR="00D26147">
        <w:rPr>
          <w:color w:val="auto"/>
        </w:rPr>
        <w:t xml:space="preserve"> </w:t>
      </w:r>
      <w:r w:rsidR="00BA60F5">
        <w:rPr>
          <w:color w:val="auto"/>
        </w:rPr>
        <w:t xml:space="preserve">ordered </w:t>
      </w:r>
      <w:r w:rsidR="00B65080">
        <w:rPr>
          <w:color w:val="auto"/>
        </w:rPr>
        <w:t xml:space="preserve">linked </w:t>
      </w:r>
      <w:r w:rsidR="00BA60F5">
        <w:rPr>
          <w:color w:val="auto"/>
        </w:rPr>
        <w:t>list class</w:t>
      </w:r>
      <w:r w:rsidR="00D26147">
        <w:rPr>
          <w:color w:val="auto"/>
        </w:rPr>
        <w:t>.</w:t>
      </w:r>
    </w:p>
    <w:p w14:paraId="43D6E1AE" w14:textId="77777777" w:rsidR="002E54CD" w:rsidRDefault="002E54CD" w:rsidP="002E54CD">
      <w:pPr>
        <w:pStyle w:val="ListParagraph"/>
        <w:numPr>
          <w:ilvl w:val="0"/>
          <w:numId w:val="1"/>
        </w:numPr>
        <w:spacing w:before="100" w:after="100"/>
      </w:pPr>
      <w:r>
        <w:t>Create a new project.  You can name this whatever you like.</w:t>
      </w:r>
    </w:p>
    <w:p w14:paraId="259CA841" w14:textId="77777777" w:rsidR="00603046" w:rsidRDefault="00734C24" w:rsidP="00603046">
      <w:pPr>
        <w:pStyle w:val="ListParagraph"/>
        <w:numPr>
          <w:ilvl w:val="0"/>
          <w:numId w:val="1"/>
        </w:numPr>
        <w:spacing w:before="100" w:after="100"/>
      </w:pPr>
      <w:r>
        <w:t xml:space="preserve">Design </w:t>
      </w:r>
      <w:r w:rsidR="00D37762">
        <w:t xml:space="preserve">and implement </w:t>
      </w:r>
      <w:r>
        <w:t>a</w:t>
      </w:r>
      <w:r w:rsidR="00BA60F5">
        <w:t>n</w:t>
      </w:r>
      <w:r>
        <w:t xml:space="preserve"> </w:t>
      </w:r>
      <w:r w:rsidR="00BA60F5">
        <w:t xml:space="preserve">ordered </w:t>
      </w:r>
      <w:r w:rsidR="00B65080">
        <w:t xml:space="preserve">linked </w:t>
      </w:r>
      <w:r w:rsidR="00BA60F5">
        <w:t xml:space="preserve">list </w:t>
      </w:r>
      <w:r>
        <w:t xml:space="preserve">class </w:t>
      </w:r>
      <w:r w:rsidR="00D37762">
        <w:t>as described in class</w:t>
      </w:r>
      <w:r w:rsidR="00C752E2">
        <w:t xml:space="preserve">.  </w:t>
      </w:r>
      <w:r w:rsidR="005F7FD2">
        <w:t>This class should be a template</w:t>
      </w:r>
      <w:r w:rsidR="004608E4">
        <w:t>.</w:t>
      </w:r>
    </w:p>
    <w:p w14:paraId="05EF8981" w14:textId="77777777" w:rsidR="00DA54C4" w:rsidRDefault="00DA54C4" w:rsidP="00734C24">
      <w:pPr>
        <w:pStyle w:val="ListParagraph"/>
        <w:numPr>
          <w:ilvl w:val="1"/>
          <w:numId w:val="1"/>
        </w:numPr>
        <w:spacing w:before="100" w:after="100"/>
      </w:pPr>
      <w:r>
        <w:t xml:space="preserve">The class should have </w:t>
      </w:r>
      <w:r w:rsidR="00B65080">
        <w:t>the following methods fully implemented.</w:t>
      </w:r>
    </w:p>
    <w:p w14:paraId="517ABCB4" w14:textId="77777777" w:rsidR="00B65080" w:rsidRDefault="00B65080" w:rsidP="00B65080">
      <w:pPr>
        <w:pStyle w:val="ListParagraph"/>
        <w:numPr>
          <w:ilvl w:val="2"/>
          <w:numId w:val="1"/>
        </w:numPr>
        <w:spacing w:before="100" w:after="100"/>
      </w:pPr>
      <w:r>
        <w:t>Constructor</w:t>
      </w:r>
    </w:p>
    <w:p w14:paraId="6CA630FC" w14:textId="77777777" w:rsidR="00B65080" w:rsidRDefault="00B65080" w:rsidP="00B65080">
      <w:pPr>
        <w:pStyle w:val="ListParagraph"/>
        <w:numPr>
          <w:ilvl w:val="2"/>
          <w:numId w:val="1"/>
        </w:numPr>
        <w:spacing w:before="100" w:after="100"/>
      </w:pPr>
      <w:r>
        <w:t>AddItem – adds an item from the list</w:t>
      </w:r>
    </w:p>
    <w:p w14:paraId="3EB22D75" w14:textId="77777777" w:rsidR="00B65080" w:rsidRDefault="00B65080" w:rsidP="00B65080">
      <w:pPr>
        <w:pStyle w:val="ListParagraph"/>
        <w:numPr>
          <w:ilvl w:val="2"/>
          <w:numId w:val="1"/>
        </w:numPr>
        <w:spacing w:before="100" w:after="100"/>
      </w:pPr>
      <w:r>
        <w:t>GetItem – searches the list for the given item.  If found, it removes it from the list and returns it.</w:t>
      </w:r>
      <w:r w:rsidR="00664B1E">
        <w:t xml:space="preserve">  If not found, it returns a null pointer.</w:t>
      </w:r>
    </w:p>
    <w:p w14:paraId="5486A95C" w14:textId="77777777" w:rsidR="00B65080" w:rsidRDefault="00B65080" w:rsidP="00B65080">
      <w:pPr>
        <w:pStyle w:val="ListParagraph"/>
        <w:numPr>
          <w:ilvl w:val="2"/>
          <w:numId w:val="1"/>
        </w:numPr>
        <w:spacing w:before="100" w:after="100"/>
      </w:pPr>
      <w:r>
        <w:t>IsInlist – returns a bool indicating if the given item is in the list.</w:t>
      </w:r>
    </w:p>
    <w:p w14:paraId="4D1C0FAE" w14:textId="77777777" w:rsidR="00B65080" w:rsidRDefault="00B65080" w:rsidP="00B65080">
      <w:pPr>
        <w:pStyle w:val="ListParagraph"/>
        <w:numPr>
          <w:ilvl w:val="2"/>
          <w:numId w:val="1"/>
        </w:numPr>
        <w:spacing w:before="100" w:after="100"/>
      </w:pPr>
      <w:r>
        <w:t xml:space="preserve">IsEmpty – returns a bool indicating </w:t>
      </w:r>
      <w:r w:rsidR="00664B1E">
        <w:t xml:space="preserve">if </w:t>
      </w:r>
      <w:r>
        <w:t>the list is empty.</w:t>
      </w:r>
    </w:p>
    <w:p w14:paraId="48925735" w14:textId="77777777" w:rsidR="00B65080" w:rsidRDefault="00B65080" w:rsidP="00B65080">
      <w:pPr>
        <w:pStyle w:val="ListParagraph"/>
        <w:numPr>
          <w:ilvl w:val="2"/>
          <w:numId w:val="1"/>
        </w:numPr>
        <w:spacing w:before="100" w:after="100"/>
      </w:pPr>
      <w:r>
        <w:t xml:space="preserve">Size – returns an int indicating the </w:t>
      </w:r>
      <w:r w:rsidR="008A5554">
        <w:t>number of items in the list.</w:t>
      </w:r>
    </w:p>
    <w:p w14:paraId="312873A8" w14:textId="77777777" w:rsidR="00751F22" w:rsidRDefault="00751F22" w:rsidP="00751F22">
      <w:pPr>
        <w:pStyle w:val="ListParagraph"/>
        <w:numPr>
          <w:ilvl w:val="2"/>
          <w:numId w:val="1"/>
        </w:numPr>
        <w:spacing w:before="100" w:after="100"/>
      </w:pPr>
      <w:r>
        <w:t>SeeNext – returns the item without removing it from the list at a given location in the list.  The class will maintain the next location and will start at the first item in the list.  When it gets to the last item in the list, it will return a null pointer</w:t>
      </w:r>
      <w:r w:rsidR="00664B1E">
        <w:t xml:space="preserve"> after it gets past the last item</w:t>
      </w:r>
      <w:r>
        <w:t>.  If the list is empty, this will throw an error.</w:t>
      </w:r>
      <w:r w:rsidR="008A5554">
        <w:t xml:space="preserve">  2 calls to SeeNext will return the 2 items next to each other in the list unless </w:t>
      </w:r>
      <w:r w:rsidR="00664B1E">
        <w:t>See</w:t>
      </w:r>
      <w:r w:rsidR="008A5554">
        <w:t>At or Reset is called in between the 2 calls (or the first call returns the last item in the list).</w:t>
      </w:r>
    </w:p>
    <w:p w14:paraId="77E9C0FB" w14:textId="77777777" w:rsidR="00B65080" w:rsidRDefault="00664B1E" w:rsidP="00B65080">
      <w:pPr>
        <w:pStyle w:val="ListParagraph"/>
        <w:numPr>
          <w:ilvl w:val="2"/>
          <w:numId w:val="1"/>
        </w:numPr>
        <w:spacing w:before="100" w:after="100"/>
      </w:pPr>
      <w:r>
        <w:t>See</w:t>
      </w:r>
      <w:r w:rsidR="00B65080">
        <w:t xml:space="preserve">At – Finds an item at a </w:t>
      </w:r>
      <w:r>
        <w:t>location</w:t>
      </w:r>
      <w:r w:rsidR="00B65080">
        <w:t xml:space="preserve"> in the list</w:t>
      </w:r>
      <w:r>
        <w:t xml:space="preserve"> (int passed in from user)</w:t>
      </w:r>
      <w:r w:rsidR="00B65080">
        <w:t>, and returns the item</w:t>
      </w:r>
      <w:r>
        <w:t xml:space="preserve"> without removing it</w:t>
      </w:r>
      <w:r w:rsidR="00B65080">
        <w:t xml:space="preserve">.  If the location </w:t>
      </w:r>
      <w:r>
        <w:t xml:space="preserve">passed by the user </w:t>
      </w:r>
      <w:r w:rsidR="00B65080">
        <w:t>is past the end of the list, this will throw an error.</w:t>
      </w:r>
      <w:r w:rsidR="00751F22">
        <w:t xml:space="preserve">  This will set the location used by SeeNext to point at the item after the item returned.</w:t>
      </w:r>
    </w:p>
    <w:p w14:paraId="5D9D4BED" w14:textId="77777777" w:rsidR="00751F22" w:rsidRDefault="00751F22" w:rsidP="00B65080">
      <w:pPr>
        <w:pStyle w:val="ListParagraph"/>
        <w:numPr>
          <w:ilvl w:val="2"/>
          <w:numId w:val="1"/>
        </w:numPr>
        <w:spacing w:before="100" w:after="100"/>
      </w:pPr>
      <w:r>
        <w:t>Reset – resets the location that the SeeNext function uses to point at the first item in the list.</w:t>
      </w:r>
    </w:p>
    <w:p w14:paraId="7676AEEB" w14:textId="77777777" w:rsidR="00B65080" w:rsidRDefault="00B65080" w:rsidP="00B65080">
      <w:pPr>
        <w:pStyle w:val="ListParagraph"/>
        <w:numPr>
          <w:ilvl w:val="2"/>
          <w:numId w:val="1"/>
        </w:numPr>
        <w:spacing w:before="100" w:after="100"/>
      </w:pPr>
      <w:r>
        <w:t>Destructor</w:t>
      </w:r>
    </w:p>
    <w:p w14:paraId="422155D2" w14:textId="77777777" w:rsidR="00DA54C4" w:rsidRDefault="00751F22" w:rsidP="00734C24">
      <w:pPr>
        <w:pStyle w:val="ListParagraph"/>
        <w:numPr>
          <w:ilvl w:val="1"/>
          <w:numId w:val="1"/>
        </w:numPr>
        <w:spacing w:before="100" w:after="100"/>
      </w:pPr>
      <w:r>
        <w:t>All items passed to or from the class should be done so via a pointer rather than by value</w:t>
      </w:r>
      <w:r w:rsidR="00DA54C4">
        <w:t>.</w:t>
      </w:r>
    </w:p>
    <w:p w14:paraId="13E63B39" w14:textId="77777777" w:rsidR="00664B1E" w:rsidRDefault="00664B1E" w:rsidP="00734C24">
      <w:pPr>
        <w:pStyle w:val="ListParagraph"/>
        <w:numPr>
          <w:ilvl w:val="1"/>
          <w:numId w:val="1"/>
        </w:numPr>
        <w:spacing w:before="100" w:after="100"/>
      </w:pPr>
      <w:r>
        <w:t>Make sure you don’t have any memory leaks.</w:t>
      </w:r>
    </w:p>
    <w:p w14:paraId="027ABCB2" w14:textId="77777777" w:rsidR="002E54CD" w:rsidRDefault="00D02625" w:rsidP="005F7FD2">
      <w:pPr>
        <w:spacing w:before="100" w:after="100"/>
      </w:pPr>
      <w:r>
        <w:t>Complete this before moving on to task 2.</w:t>
      </w:r>
    </w:p>
    <w:p w14:paraId="39A5BAFA" w14:textId="77777777" w:rsidR="003551E7" w:rsidRPr="002417B9" w:rsidRDefault="003551E7" w:rsidP="003551E7">
      <w:pPr>
        <w:spacing w:before="100" w:after="100"/>
        <w:rPr>
          <w:color w:val="auto"/>
        </w:rPr>
      </w:pPr>
    </w:p>
    <w:p w14:paraId="2602D926"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w:t>
      </w:r>
      <w:r w:rsidR="00DA54C4">
        <w:rPr>
          <w:color w:val="auto"/>
        </w:rPr>
        <w:t xml:space="preserve"> </w:t>
      </w:r>
      <w:r w:rsidR="00751F22">
        <w:rPr>
          <w:color w:val="auto"/>
        </w:rPr>
        <w:t>class to be used as the item stored in the list.  This class will be a student.  It should have the following members at a minimum.</w:t>
      </w:r>
    </w:p>
    <w:p w14:paraId="5651467E" w14:textId="77777777" w:rsidR="00751F22" w:rsidRDefault="00751F22" w:rsidP="00DA54C4">
      <w:pPr>
        <w:pStyle w:val="ListParagraph"/>
        <w:numPr>
          <w:ilvl w:val="0"/>
          <w:numId w:val="6"/>
        </w:numPr>
        <w:spacing w:before="100" w:after="100"/>
        <w:rPr>
          <w:color w:val="auto"/>
        </w:rPr>
      </w:pPr>
      <w:r>
        <w:rPr>
          <w:color w:val="auto"/>
        </w:rPr>
        <w:t>Priavte:</w:t>
      </w:r>
    </w:p>
    <w:p w14:paraId="070A38C0" w14:textId="77777777" w:rsidR="00DA54C4" w:rsidRDefault="00751F22" w:rsidP="00751F22">
      <w:pPr>
        <w:pStyle w:val="ListParagraph"/>
        <w:numPr>
          <w:ilvl w:val="1"/>
          <w:numId w:val="6"/>
        </w:numPr>
        <w:spacing w:before="100" w:after="100"/>
        <w:rPr>
          <w:color w:val="auto"/>
        </w:rPr>
      </w:pPr>
      <w:r>
        <w:rPr>
          <w:color w:val="auto"/>
        </w:rPr>
        <w:t>FirstName</w:t>
      </w:r>
    </w:p>
    <w:p w14:paraId="2E2FE396" w14:textId="77777777" w:rsidR="00751F22" w:rsidRDefault="00751F22" w:rsidP="00751F22">
      <w:pPr>
        <w:pStyle w:val="ListParagraph"/>
        <w:numPr>
          <w:ilvl w:val="1"/>
          <w:numId w:val="6"/>
        </w:numPr>
        <w:spacing w:before="100" w:after="100"/>
        <w:rPr>
          <w:color w:val="auto"/>
        </w:rPr>
      </w:pPr>
      <w:r>
        <w:rPr>
          <w:color w:val="auto"/>
        </w:rPr>
        <w:lastRenderedPageBreak/>
        <w:t>LastName</w:t>
      </w:r>
    </w:p>
    <w:p w14:paraId="7E3AB00E" w14:textId="77777777" w:rsidR="00751F22" w:rsidRDefault="00751F22" w:rsidP="00751F22">
      <w:pPr>
        <w:pStyle w:val="ListParagraph"/>
        <w:numPr>
          <w:ilvl w:val="1"/>
          <w:numId w:val="6"/>
        </w:numPr>
        <w:spacing w:before="100" w:after="100"/>
        <w:rPr>
          <w:color w:val="auto"/>
        </w:rPr>
      </w:pPr>
      <w:r>
        <w:rPr>
          <w:color w:val="auto"/>
        </w:rPr>
        <w:t>MNumber</w:t>
      </w:r>
      <w:r w:rsidR="006D7E78">
        <w:rPr>
          <w:color w:val="auto"/>
        </w:rPr>
        <w:t xml:space="preserve"> – This should store the M as well as any leading zeros.</w:t>
      </w:r>
    </w:p>
    <w:p w14:paraId="2C80FCA0" w14:textId="77777777" w:rsidR="00751F22" w:rsidRDefault="00751F22" w:rsidP="00751F22">
      <w:pPr>
        <w:pStyle w:val="ListParagraph"/>
        <w:numPr>
          <w:ilvl w:val="1"/>
          <w:numId w:val="6"/>
        </w:numPr>
        <w:spacing w:before="100" w:after="100"/>
        <w:rPr>
          <w:color w:val="auto"/>
        </w:rPr>
      </w:pPr>
      <w:r>
        <w:rPr>
          <w:color w:val="auto"/>
        </w:rPr>
        <w:t>GPA</w:t>
      </w:r>
    </w:p>
    <w:p w14:paraId="6B68638F" w14:textId="77777777" w:rsidR="00751F22" w:rsidRDefault="00751F22" w:rsidP="00751F22">
      <w:pPr>
        <w:pStyle w:val="ListParagraph"/>
        <w:numPr>
          <w:ilvl w:val="1"/>
          <w:numId w:val="6"/>
        </w:numPr>
        <w:spacing w:before="100" w:after="100"/>
        <w:rPr>
          <w:color w:val="auto"/>
        </w:rPr>
      </w:pPr>
      <w:r>
        <w:rPr>
          <w:color w:val="auto"/>
        </w:rPr>
        <w:t>Birthday</w:t>
      </w:r>
    </w:p>
    <w:p w14:paraId="1EC05232" w14:textId="77777777" w:rsidR="00751F22" w:rsidRDefault="00751F22" w:rsidP="00751F22">
      <w:pPr>
        <w:pStyle w:val="ListParagraph"/>
        <w:numPr>
          <w:ilvl w:val="0"/>
          <w:numId w:val="6"/>
        </w:numPr>
        <w:spacing w:before="100" w:after="100"/>
        <w:rPr>
          <w:color w:val="auto"/>
        </w:rPr>
      </w:pPr>
      <w:r>
        <w:rPr>
          <w:color w:val="auto"/>
        </w:rPr>
        <w:t>Public:</w:t>
      </w:r>
    </w:p>
    <w:p w14:paraId="531E1BB5" w14:textId="77777777" w:rsidR="00751F22" w:rsidRDefault="00751F22" w:rsidP="00751F22">
      <w:pPr>
        <w:pStyle w:val="ListParagraph"/>
        <w:numPr>
          <w:ilvl w:val="1"/>
          <w:numId w:val="6"/>
        </w:numPr>
        <w:spacing w:before="100" w:after="100"/>
        <w:rPr>
          <w:color w:val="auto"/>
        </w:rPr>
      </w:pPr>
      <w:r>
        <w:rPr>
          <w:color w:val="auto"/>
        </w:rPr>
        <w:t>Constructor – This accepts parameters for FirstName, LastName, MNumber and Birthday.  It has an optional parameter for GPA which if missing is set to 0.0.</w:t>
      </w:r>
    </w:p>
    <w:p w14:paraId="4519DCE6" w14:textId="77777777" w:rsidR="00751F22" w:rsidRDefault="00751F22" w:rsidP="00751F22">
      <w:pPr>
        <w:pStyle w:val="ListParagraph"/>
        <w:numPr>
          <w:ilvl w:val="1"/>
          <w:numId w:val="6"/>
        </w:numPr>
        <w:spacing w:before="100" w:after="100"/>
        <w:rPr>
          <w:color w:val="auto"/>
        </w:rPr>
      </w:pPr>
      <w:r>
        <w:rPr>
          <w:color w:val="auto"/>
        </w:rPr>
        <w:t>GetName – this returns a string containing both FirstName concatenated with LastName</w:t>
      </w:r>
    </w:p>
    <w:p w14:paraId="0C3C3DD9" w14:textId="77777777" w:rsidR="00751F22" w:rsidRDefault="00751F22" w:rsidP="00751F22">
      <w:pPr>
        <w:pStyle w:val="ListParagraph"/>
        <w:numPr>
          <w:ilvl w:val="1"/>
          <w:numId w:val="6"/>
        </w:numPr>
        <w:spacing w:before="100" w:after="100"/>
        <w:rPr>
          <w:color w:val="auto"/>
        </w:rPr>
      </w:pPr>
      <w:r>
        <w:rPr>
          <w:color w:val="auto"/>
        </w:rPr>
        <w:t>GetMNumber</w:t>
      </w:r>
    </w:p>
    <w:p w14:paraId="7E1D5C95" w14:textId="77777777" w:rsidR="00751F22" w:rsidRDefault="00751F22" w:rsidP="00751F22">
      <w:pPr>
        <w:pStyle w:val="ListParagraph"/>
        <w:numPr>
          <w:ilvl w:val="1"/>
          <w:numId w:val="6"/>
        </w:numPr>
        <w:spacing w:before="100" w:after="100"/>
        <w:rPr>
          <w:color w:val="auto"/>
        </w:rPr>
      </w:pPr>
      <w:r>
        <w:rPr>
          <w:color w:val="auto"/>
        </w:rPr>
        <w:t xml:space="preserve">GetAge – returns the age in years of the student.  </w:t>
      </w:r>
    </w:p>
    <w:p w14:paraId="4775CD85" w14:textId="77777777" w:rsidR="00751F22" w:rsidRPr="00DA54C4" w:rsidRDefault="00751F22" w:rsidP="00751F22">
      <w:pPr>
        <w:pStyle w:val="ListParagraph"/>
        <w:numPr>
          <w:ilvl w:val="1"/>
          <w:numId w:val="6"/>
        </w:numPr>
        <w:spacing w:before="100" w:after="100"/>
        <w:rPr>
          <w:color w:val="auto"/>
        </w:rPr>
      </w:pPr>
      <w:r>
        <w:rPr>
          <w:color w:val="auto"/>
        </w:rPr>
        <w:t>Overloads of the &gt;, &lt; and == operators that compare the MNumber member of two student instances.</w:t>
      </w:r>
    </w:p>
    <w:p w14:paraId="0D5A37DE" w14:textId="77777777" w:rsidR="00DA54C4" w:rsidRDefault="00DA54C4" w:rsidP="00DA54C4">
      <w:pPr>
        <w:spacing w:before="100" w:after="100"/>
      </w:pPr>
      <w:r>
        <w:t>Complete this before moving on to task 3.</w:t>
      </w:r>
    </w:p>
    <w:p w14:paraId="591DFD3D" w14:textId="77777777" w:rsidR="00DA54C4" w:rsidRDefault="00DA54C4" w:rsidP="00DA54C4">
      <w:pPr>
        <w:spacing w:before="100" w:after="100"/>
        <w:rPr>
          <w:b/>
          <w:color w:val="auto"/>
        </w:rPr>
      </w:pPr>
    </w:p>
    <w:p w14:paraId="6E88F2D6" w14:textId="77777777" w:rsidR="00DA54C4" w:rsidRPr="00DA54C4" w:rsidRDefault="003E2D8E" w:rsidP="00DA54C4">
      <w:pPr>
        <w:spacing w:before="100" w:after="100"/>
        <w:rPr>
          <w:color w:val="auto"/>
        </w:rPr>
      </w:pPr>
      <w:r w:rsidRPr="002417B9">
        <w:rPr>
          <w:b/>
          <w:color w:val="auto"/>
        </w:rPr>
        <w:t xml:space="preserve">Task </w:t>
      </w:r>
      <w:r>
        <w:rPr>
          <w:b/>
          <w:color w:val="auto"/>
        </w:rPr>
        <w:t>3</w:t>
      </w:r>
      <w:r w:rsidRPr="002417B9">
        <w:rPr>
          <w:b/>
          <w:color w:val="auto"/>
        </w:rPr>
        <w:t xml:space="preserve">:  </w:t>
      </w:r>
      <w:r w:rsidR="00DA54C4">
        <w:rPr>
          <w:color w:val="auto"/>
        </w:rPr>
        <w:t xml:space="preserve">Create </w:t>
      </w:r>
      <w:r w:rsidR="00751F22">
        <w:rPr>
          <w:color w:val="auto"/>
        </w:rPr>
        <w:t>a test program</w:t>
      </w:r>
      <w:r w:rsidR="00DA54C4">
        <w:rPr>
          <w:color w:val="auto"/>
        </w:rPr>
        <w:t xml:space="preserve"> </w:t>
      </w:r>
      <w:r w:rsidR="006D7E78">
        <w:rPr>
          <w:color w:val="auto"/>
        </w:rPr>
        <w:t>that has a menu allowing you to test each of the functions in your linked last class (Task 1).</w:t>
      </w:r>
    </w:p>
    <w:p w14:paraId="16D8E83E" w14:textId="77777777" w:rsidR="003E2D8E" w:rsidRDefault="006D7E78" w:rsidP="003E2D8E">
      <w:pPr>
        <w:pStyle w:val="ListParagraph"/>
        <w:numPr>
          <w:ilvl w:val="0"/>
          <w:numId w:val="8"/>
        </w:numPr>
        <w:spacing w:before="100" w:after="100"/>
        <w:rPr>
          <w:color w:val="auto"/>
        </w:rPr>
      </w:pPr>
      <w:r>
        <w:rPr>
          <w:color w:val="auto"/>
        </w:rPr>
        <w:t>This should present the user with a choice of public member functions of your linked list class and ask which the user would like to try.</w:t>
      </w:r>
    </w:p>
    <w:p w14:paraId="1A52469A" w14:textId="77777777" w:rsidR="00B76485" w:rsidRPr="006D7E78" w:rsidRDefault="006D7E78" w:rsidP="00B76485">
      <w:pPr>
        <w:pStyle w:val="ListParagraph"/>
        <w:numPr>
          <w:ilvl w:val="0"/>
          <w:numId w:val="8"/>
        </w:numPr>
        <w:spacing w:before="100" w:after="100"/>
      </w:pPr>
      <w:r>
        <w:rPr>
          <w:color w:val="auto"/>
        </w:rPr>
        <w:t>When the user selects a member function, the program will prompt the user for any required information.  For example, the GetItem function only requires an MNumber as that is what is being compared but the AddItem requires the user to enter a FirstName, LastName, MNumber, Birthday and optionally a GPA.</w:t>
      </w:r>
    </w:p>
    <w:p w14:paraId="616B3EA3" w14:textId="77777777" w:rsidR="006D7E78" w:rsidRPr="00B76485" w:rsidRDefault="006D7E78" w:rsidP="00B76485">
      <w:pPr>
        <w:pStyle w:val="ListParagraph"/>
        <w:numPr>
          <w:ilvl w:val="0"/>
          <w:numId w:val="8"/>
        </w:numPr>
        <w:spacing w:before="100" w:after="100"/>
      </w:pPr>
      <w:r>
        <w:rPr>
          <w:color w:val="auto"/>
        </w:rPr>
        <w:t>Test your program.  Include screen shot</w:t>
      </w:r>
      <w:r w:rsidR="00987CDD">
        <w:rPr>
          <w:color w:val="auto"/>
        </w:rPr>
        <w:t>s</w:t>
      </w:r>
      <w:r>
        <w:rPr>
          <w:color w:val="auto"/>
        </w:rPr>
        <w:t xml:space="preserve"> of </w:t>
      </w:r>
      <w:r w:rsidR="00987CDD">
        <w:rPr>
          <w:color w:val="auto"/>
        </w:rPr>
        <w:t xml:space="preserve">the outputs of at least 2 </w:t>
      </w:r>
      <w:r>
        <w:rPr>
          <w:color w:val="auto"/>
        </w:rPr>
        <w:t>test</w:t>
      </w:r>
      <w:r w:rsidR="00987CDD">
        <w:rPr>
          <w:color w:val="auto"/>
        </w:rPr>
        <w:t>s</w:t>
      </w:r>
      <w:r>
        <w:rPr>
          <w:color w:val="auto"/>
        </w:rPr>
        <w:t xml:space="preserve"> in your lab report.</w:t>
      </w:r>
    </w:p>
    <w:p w14:paraId="6A4ED1FF" w14:textId="77777777" w:rsidR="00DA54C4" w:rsidRDefault="00DA54C4" w:rsidP="00DA54C4">
      <w:pPr>
        <w:spacing w:before="100" w:after="100"/>
      </w:pPr>
      <w:r>
        <w:t>Complete this before moving on to task 4.</w:t>
      </w:r>
    </w:p>
    <w:p w14:paraId="6CDB1B38" w14:textId="77777777" w:rsidR="00B76485" w:rsidRDefault="00B76485" w:rsidP="00DA54C4">
      <w:pPr>
        <w:spacing w:before="100" w:after="100"/>
      </w:pPr>
      <w:r>
        <w:t xml:space="preserve"> </w:t>
      </w:r>
    </w:p>
    <w:p w14:paraId="2CB02FA7" w14:textId="77777777" w:rsidR="003E2D8E" w:rsidRPr="002417B9" w:rsidRDefault="003E2D8E" w:rsidP="003E2D8E">
      <w:pPr>
        <w:spacing w:before="100" w:after="100"/>
        <w:rPr>
          <w:color w:val="auto"/>
        </w:rPr>
      </w:pPr>
    </w:p>
    <w:p w14:paraId="7E20DA54"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 xml:space="preserve">Create </w:t>
      </w:r>
      <w:r w:rsidR="00B76485">
        <w:rPr>
          <w:color w:val="auto"/>
        </w:rPr>
        <w:t xml:space="preserve">a </w:t>
      </w:r>
      <w:r w:rsidR="006D7E78">
        <w:rPr>
          <w:color w:val="auto"/>
        </w:rPr>
        <w:t xml:space="preserve">visualization of your list using </w:t>
      </w:r>
      <w:hyperlink r:id="rId6" w:history="1">
        <w:r w:rsidR="006D7E78" w:rsidRPr="006D7E78">
          <w:rPr>
            <w:rStyle w:val="Hyperlink"/>
          </w:rPr>
          <w:t>ASCII art</w:t>
        </w:r>
      </w:hyperlink>
      <w:r w:rsidRPr="002417B9">
        <w:rPr>
          <w:color w:val="auto"/>
        </w:rPr>
        <w:t>.</w:t>
      </w:r>
    </w:p>
    <w:p w14:paraId="4D64BF5A" w14:textId="77777777" w:rsidR="008A5554" w:rsidRDefault="008A5554" w:rsidP="006D7E78">
      <w:pPr>
        <w:pStyle w:val="ListParagraph"/>
        <w:numPr>
          <w:ilvl w:val="0"/>
          <w:numId w:val="9"/>
        </w:numPr>
        <w:spacing w:before="100" w:after="100"/>
        <w:rPr>
          <w:color w:val="auto"/>
        </w:rPr>
      </w:pPr>
      <w:r>
        <w:rPr>
          <w:color w:val="auto"/>
        </w:rPr>
        <w:t>Modify your Student class to include a display method that will output to the screen the contents of the class</w:t>
      </w:r>
    </w:p>
    <w:p w14:paraId="2D0DBCD5" w14:textId="77777777" w:rsidR="008A5554" w:rsidRDefault="008A5554" w:rsidP="008A5554">
      <w:pPr>
        <w:pStyle w:val="ListParagraph"/>
        <w:numPr>
          <w:ilvl w:val="1"/>
          <w:numId w:val="9"/>
        </w:numPr>
        <w:spacing w:before="100" w:after="100"/>
        <w:rPr>
          <w:color w:val="auto"/>
        </w:rPr>
      </w:pPr>
      <w:r>
        <w:rPr>
          <w:color w:val="auto"/>
        </w:rPr>
        <w:t>This method should write directly to the screen.</w:t>
      </w:r>
    </w:p>
    <w:p w14:paraId="031208C1" w14:textId="77777777" w:rsidR="008A5554" w:rsidRDefault="008A5554" w:rsidP="008A5554">
      <w:pPr>
        <w:pStyle w:val="ListParagraph"/>
        <w:numPr>
          <w:ilvl w:val="1"/>
          <w:numId w:val="9"/>
        </w:numPr>
        <w:spacing w:before="100" w:after="100"/>
        <w:rPr>
          <w:color w:val="auto"/>
        </w:rPr>
      </w:pPr>
      <w:r>
        <w:rPr>
          <w:color w:val="auto"/>
        </w:rPr>
        <w:t>This method does not need to display all members of the item, just key members (explain your choice of key members in your lab report).</w:t>
      </w:r>
    </w:p>
    <w:p w14:paraId="65E691A1" w14:textId="77777777" w:rsidR="00AF62D7" w:rsidRDefault="00AF62D7" w:rsidP="008A5554">
      <w:pPr>
        <w:pStyle w:val="ListParagraph"/>
        <w:numPr>
          <w:ilvl w:val="1"/>
          <w:numId w:val="9"/>
        </w:numPr>
        <w:spacing w:before="100" w:after="100"/>
        <w:rPr>
          <w:color w:val="auto"/>
        </w:rPr>
      </w:pPr>
      <w:r>
        <w:rPr>
          <w:color w:val="auto"/>
        </w:rPr>
        <w:t>This method should reuse members of the class as much as possible.</w:t>
      </w:r>
    </w:p>
    <w:p w14:paraId="596DAC33" w14:textId="77777777" w:rsidR="006D7E78" w:rsidRDefault="006D7E78" w:rsidP="006D7E78">
      <w:pPr>
        <w:pStyle w:val="ListParagraph"/>
        <w:numPr>
          <w:ilvl w:val="0"/>
          <w:numId w:val="9"/>
        </w:numPr>
        <w:spacing w:before="100" w:after="100"/>
        <w:rPr>
          <w:color w:val="auto"/>
        </w:rPr>
      </w:pPr>
      <w:r>
        <w:rPr>
          <w:color w:val="auto"/>
        </w:rPr>
        <w:t>Modify your linked list class to add a new public method to display the list.</w:t>
      </w:r>
    </w:p>
    <w:p w14:paraId="5F7401C8" w14:textId="77777777" w:rsidR="006D7E78" w:rsidRDefault="006D7E78" w:rsidP="006D7E78">
      <w:pPr>
        <w:pStyle w:val="ListParagraph"/>
        <w:numPr>
          <w:ilvl w:val="1"/>
          <w:numId w:val="9"/>
        </w:numPr>
        <w:spacing w:before="100" w:after="100"/>
        <w:rPr>
          <w:color w:val="auto"/>
        </w:rPr>
      </w:pPr>
      <w:r>
        <w:rPr>
          <w:color w:val="auto"/>
        </w:rPr>
        <w:t>This method should write directly to the screen.</w:t>
      </w:r>
    </w:p>
    <w:p w14:paraId="00754D05" w14:textId="77777777" w:rsidR="006D7E78" w:rsidRDefault="006D7E78" w:rsidP="006D7E78">
      <w:pPr>
        <w:pStyle w:val="ListParagraph"/>
        <w:numPr>
          <w:ilvl w:val="1"/>
          <w:numId w:val="9"/>
        </w:numPr>
        <w:spacing w:before="100" w:after="100"/>
        <w:rPr>
          <w:color w:val="auto"/>
        </w:rPr>
      </w:pPr>
      <w:r>
        <w:rPr>
          <w:color w:val="auto"/>
        </w:rPr>
        <w:t>This method should walk through the list and display every item in the list on the screen.  The format of the output is up to you.</w:t>
      </w:r>
    </w:p>
    <w:p w14:paraId="2F1879DB" w14:textId="77777777" w:rsidR="00163F53" w:rsidRDefault="00163F53" w:rsidP="006D7E78">
      <w:pPr>
        <w:pStyle w:val="ListParagraph"/>
        <w:numPr>
          <w:ilvl w:val="1"/>
          <w:numId w:val="9"/>
        </w:numPr>
        <w:spacing w:before="100" w:after="100"/>
        <w:rPr>
          <w:color w:val="auto"/>
        </w:rPr>
      </w:pPr>
      <w:r>
        <w:rPr>
          <w:color w:val="auto"/>
        </w:rPr>
        <w:t>To display the contents of the item in the list, it should call the display member of the item (created in step 1 of this task).</w:t>
      </w:r>
    </w:p>
    <w:p w14:paraId="59079383" w14:textId="77777777" w:rsidR="006D7E78" w:rsidRDefault="006D7E78" w:rsidP="006D7E78">
      <w:pPr>
        <w:pStyle w:val="ListParagraph"/>
        <w:numPr>
          <w:ilvl w:val="1"/>
          <w:numId w:val="9"/>
        </w:numPr>
        <w:spacing w:before="100" w:after="100"/>
        <w:rPr>
          <w:color w:val="auto"/>
        </w:rPr>
      </w:pPr>
      <w:r>
        <w:rPr>
          <w:color w:val="auto"/>
        </w:rPr>
        <w:t xml:space="preserve">This method should </w:t>
      </w:r>
      <w:r w:rsidR="008A5554">
        <w:rPr>
          <w:color w:val="auto"/>
        </w:rPr>
        <w:t>reuse members of the class as much as possible.</w:t>
      </w:r>
    </w:p>
    <w:p w14:paraId="12B2DC7A" w14:textId="77777777" w:rsidR="008A5554" w:rsidRDefault="008A5554" w:rsidP="006D7E78">
      <w:pPr>
        <w:pStyle w:val="ListParagraph"/>
        <w:numPr>
          <w:ilvl w:val="1"/>
          <w:numId w:val="9"/>
        </w:numPr>
        <w:spacing w:before="100" w:after="100"/>
        <w:rPr>
          <w:color w:val="auto"/>
        </w:rPr>
      </w:pPr>
      <w:r>
        <w:rPr>
          <w:color w:val="auto"/>
        </w:rPr>
        <w:t>This method should not change the results of SeeNext method meaning it should not have a different value for the internal variable used by SeeNext after this method completes.</w:t>
      </w:r>
    </w:p>
    <w:p w14:paraId="72C0E1E0" w14:textId="77777777" w:rsidR="003E2D8E" w:rsidRDefault="008A5554" w:rsidP="003E2D8E">
      <w:pPr>
        <w:pStyle w:val="ListParagraph"/>
        <w:numPr>
          <w:ilvl w:val="0"/>
          <w:numId w:val="9"/>
        </w:numPr>
        <w:spacing w:before="100" w:after="100"/>
        <w:rPr>
          <w:color w:val="auto"/>
        </w:rPr>
      </w:pPr>
      <w:r>
        <w:rPr>
          <w:color w:val="auto"/>
        </w:rPr>
        <w:lastRenderedPageBreak/>
        <w:t>Modify your test program from task 3 to include an option that calls this new method.</w:t>
      </w:r>
    </w:p>
    <w:p w14:paraId="6CA638FF" w14:textId="77777777" w:rsidR="008A5554" w:rsidRDefault="008A5554" w:rsidP="003E2D8E">
      <w:pPr>
        <w:pStyle w:val="ListParagraph"/>
        <w:numPr>
          <w:ilvl w:val="0"/>
          <w:numId w:val="9"/>
        </w:numPr>
        <w:spacing w:before="100" w:after="100"/>
        <w:rPr>
          <w:color w:val="auto"/>
        </w:rPr>
      </w:pPr>
      <w:r>
        <w:rPr>
          <w:color w:val="auto"/>
        </w:rPr>
        <w:t>Test your modifications.  Include in your lab report a screen shot showing the results of this new method with at least 4 items in your list.</w:t>
      </w:r>
    </w:p>
    <w:p w14:paraId="3FE57AC2" w14:textId="77777777" w:rsidR="003E2D8E" w:rsidRPr="002417B9" w:rsidRDefault="003E2D8E" w:rsidP="003E2D8E">
      <w:pPr>
        <w:spacing w:before="100" w:after="100"/>
        <w:rPr>
          <w:color w:val="auto"/>
        </w:rPr>
      </w:pPr>
    </w:p>
    <w:p w14:paraId="61A34283" w14:textId="77777777" w:rsidR="002E54CD" w:rsidRPr="00E171E2" w:rsidRDefault="002E54CD" w:rsidP="002E54CD">
      <w:pPr>
        <w:spacing w:before="100" w:after="100"/>
        <w:rPr>
          <w:b/>
          <w:color w:val="auto"/>
        </w:rPr>
      </w:pPr>
      <w:r w:rsidRPr="00E171E2">
        <w:rPr>
          <w:b/>
          <w:color w:val="auto"/>
        </w:rPr>
        <w:t>Lab Submission:</w:t>
      </w:r>
    </w:p>
    <w:p w14:paraId="4F3B73DB"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36D87159"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2881468A" w14:textId="77777777" w:rsidR="002E54CD" w:rsidRDefault="00CB282D" w:rsidP="002E54CD">
      <w:pPr>
        <w:pStyle w:val="ListParagraph"/>
        <w:numPr>
          <w:ilvl w:val="0"/>
          <w:numId w:val="4"/>
        </w:numPr>
        <w:spacing w:before="100" w:after="100"/>
        <w:rPr>
          <w:color w:val="auto"/>
        </w:rPr>
      </w:pPr>
      <w:r>
        <w:rPr>
          <w:color w:val="auto"/>
        </w:rPr>
        <w:t>Include i</w:t>
      </w:r>
      <w:r w:rsidR="00E95993" w:rsidRPr="00E171E2">
        <w:rPr>
          <w:color w:val="auto"/>
        </w:rPr>
        <w:t>nput and output files</w:t>
      </w:r>
      <w:r w:rsidR="00245D98">
        <w:rPr>
          <w:color w:val="auto"/>
        </w:rPr>
        <w:t xml:space="preserve"> (if any)</w:t>
      </w:r>
      <w:r w:rsidR="00E95993" w:rsidRPr="00E171E2">
        <w:rPr>
          <w:color w:val="auto"/>
        </w:rPr>
        <w:t xml:space="preserve">, and </w:t>
      </w:r>
      <w:r w:rsidR="002E54CD" w:rsidRPr="00E171E2">
        <w:rPr>
          <w:color w:val="auto"/>
        </w:rPr>
        <w:t>any special instructions to compile and run those programs.</w:t>
      </w:r>
    </w:p>
    <w:p w14:paraId="027BE27F" w14:textId="77777777" w:rsidR="00A06BBA" w:rsidRPr="00E171E2" w:rsidRDefault="00A06BBA" w:rsidP="002E54CD">
      <w:pPr>
        <w:pStyle w:val="ListParagraph"/>
        <w:numPr>
          <w:ilvl w:val="0"/>
          <w:numId w:val="4"/>
        </w:numPr>
        <w:spacing w:before="100" w:after="100"/>
        <w:rPr>
          <w:color w:val="auto"/>
        </w:rPr>
      </w:pPr>
      <w:r>
        <w:rPr>
          <w:color w:val="auto"/>
        </w:rPr>
        <w:t>Include a discussion of what code you could reuse in Task 4 and what code you had to rewrite including why it had to be rewritten</w:t>
      </w:r>
    </w:p>
    <w:p w14:paraId="65ACC4C0" w14:textId="77777777" w:rsidR="00987CDD" w:rsidRPr="00C54938" w:rsidRDefault="00987CDD" w:rsidP="00987CDD">
      <w:pPr>
        <w:pStyle w:val="ListParagraph"/>
        <w:numPr>
          <w:ilvl w:val="0"/>
          <w:numId w:val="4"/>
        </w:numPr>
        <w:spacing w:before="100" w:after="100"/>
        <w:rPr>
          <w:color w:val="auto"/>
        </w:rPr>
      </w:pPr>
      <w:r w:rsidRPr="00C54938">
        <w:t xml:space="preserve">In a group project, submissions </w:t>
      </w:r>
      <w:r w:rsidR="00CB282D">
        <w:t>must</w:t>
      </w:r>
      <w:r w:rsidRPr="00C54938">
        <w:t xml:space="preserve"> include </w:t>
      </w:r>
      <w:r w:rsidR="00CB282D">
        <w:t>who contributed to what task</w:t>
      </w:r>
      <w:r w:rsidRPr="00C54938">
        <w:t>.</w:t>
      </w:r>
    </w:p>
    <w:p w14:paraId="3004F6CF" w14:textId="77777777" w:rsidR="00987CDD" w:rsidRPr="00825748" w:rsidRDefault="00987CDD" w:rsidP="00987CDD">
      <w:pPr>
        <w:pStyle w:val="ListParagraph"/>
        <w:numPr>
          <w:ilvl w:val="0"/>
          <w:numId w:val="4"/>
        </w:numPr>
        <w:spacing w:before="100" w:after="100"/>
        <w:rPr>
          <w:color w:val="auto"/>
        </w:rPr>
      </w:pPr>
      <w:r w:rsidRPr="00825748">
        <w:rPr>
          <w:color w:val="auto"/>
        </w:rPr>
        <w:t>Package all files in a single zip folder and upload the file to canopy website within the specified due date.</w:t>
      </w:r>
    </w:p>
    <w:p w14:paraId="497D33BF" w14:textId="77777777" w:rsidR="002E54CD" w:rsidRPr="000F1886" w:rsidRDefault="002E54CD" w:rsidP="002E54CD">
      <w:pPr>
        <w:spacing w:before="100" w:after="100"/>
        <w:rPr>
          <w:color w:val="auto"/>
        </w:rPr>
      </w:pPr>
    </w:p>
    <w:p w14:paraId="63370A57" w14:textId="77777777" w:rsidR="002E54CD" w:rsidRDefault="002E54CD" w:rsidP="002E54CD">
      <w:pPr>
        <w:spacing w:before="100" w:after="100"/>
      </w:pPr>
      <w:r>
        <w:rPr>
          <w:b/>
        </w:rPr>
        <w:t>Lab Grading:</w:t>
      </w:r>
    </w:p>
    <w:p w14:paraId="51949148" w14:textId="05257344" w:rsidR="002E54CD" w:rsidRDefault="00B9351F" w:rsidP="002E54CD">
      <w:pPr>
        <w:numPr>
          <w:ilvl w:val="0"/>
          <w:numId w:val="5"/>
        </w:numPr>
        <w:spacing w:before="100" w:after="100"/>
        <w:ind w:hanging="360"/>
        <w:rPr>
          <w:rFonts w:ascii="Arial" w:eastAsia="Arial" w:hAnsi="Arial" w:cs="Arial"/>
        </w:rPr>
      </w:pPr>
      <w:r>
        <w:rPr>
          <w:rFonts w:ascii="Arial" w:eastAsia="Arial" w:hAnsi="Arial" w:cs="Arial"/>
        </w:rPr>
        <w:t>1</w:t>
      </w:r>
      <w:r w:rsidR="002E54CD">
        <w:rPr>
          <w:rFonts w:ascii="Arial" w:eastAsia="Arial" w:hAnsi="Arial" w:cs="Arial"/>
        </w:rPr>
        <w:t>0% - Lab attendance</w:t>
      </w:r>
    </w:p>
    <w:p w14:paraId="4B9663A7" w14:textId="77777777" w:rsidR="00F8472B" w:rsidRDefault="00A06BBA" w:rsidP="00F8472B">
      <w:pPr>
        <w:numPr>
          <w:ilvl w:val="0"/>
          <w:numId w:val="5"/>
        </w:numPr>
        <w:spacing w:before="100" w:after="100"/>
        <w:ind w:hanging="360"/>
        <w:rPr>
          <w:rFonts w:ascii="Arial" w:eastAsia="Arial" w:hAnsi="Arial" w:cs="Arial"/>
        </w:rPr>
      </w:pPr>
      <w:r>
        <w:rPr>
          <w:rFonts w:ascii="Arial" w:eastAsia="Arial" w:hAnsi="Arial" w:cs="Arial"/>
        </w:rPr>
        <w:t>25</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6379D81B" w14:textId="54F83BFA" w:rsidR="003E2D8E" w:rsidRDefault="00B9351F" w:rsidP="003E2D8E">
      <w:pPr>
        <w:numPr>
          <w:ilvl w:val="0"/>
          <w:numId w:val="5"/>
        </w:numPr>
        <w:spacing w:before="100" w:after="100"/>
        <w:ind w:hanging="360"/>
        <w:rPr>
          <w:rFonts w:ascii="Arial" w:eastAsia="Arial" w:hAnsi="Arial" w:cs="Arial"/>
        </w:rPr>
      </w:pPr>
      <w:r>
        <w:rPr>
          <w:rFonts w:ascii="Arial" w:eastAsia="Arial" w:hAnsi="Arial" w:cs="Arial"/>
        </w:rPr>
        <w:t>10</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003E2D8E" w:rsidRPr="00245D98">
        <w:rPr>
          <w:rFonts w:ascii="Arial" w:eastAsia="Arial" w:hAnsi="Arial" w:cs="Arial"/>
        </w:rPr>
        <w:t xml:space="preserve"> </w:t>
      </w:r>
    </w:p>
    <w:p w14:paraId="546466DD" w14:textId="76718928" w:rsidR="003E2D8E" w:rsidRDefault="00B9351F" w:rsidP="003E2D8E">
      <w:pPr>
        <w:numPr>
          <w:ilvl w:val="0"/>
          <w:numId w:val="5"/>
        </w:numPr>
        <w:spacing w:before="100" w:after="100"/>
        <w:ind w:hanging="360"/>
        <w:rPr>
          <w:rFonts w:ascii="Arial" w:eastAsia="Arial" w:hAnsi="Arial" w:cs="Arial"/>
        </w:rPr>
      </w:pPr>
      <w:r>
        <w:rPr>
          <w:rFonts w:ascii="Arial" w:eastAsia="Arial" w:hAnsi="Arial" w:cs="Arial"/>
        </w:rPr>
        <w:t>15</w:t>
      </w:r>
      <w:r w:rsidR="003E2D8E">
        <w:rPr>
          <w:rFonts w:ascii="Arial" w:eastAsia="Arial" w:hAnsi="Arial" w:cs="Arial"/>
        </w:rPr>
        <w:t>% - Task 3 has been correctly implemented and meets all requirements.</w:t>
      </w:r>
    </w:p>
    <w:p w14:paraId="2ACB0B12" w14:textId="77777777" w:rsidR="003E2D8E" w:rsidRDefault="00A06BBA" w:rsidP="003E2D8E">
      <w:pPr>
        <w:numPr>
          <w:ilvl w:val="0"/>
          <w:numId w:val="5"/>
        </w:numPr>
        <w:spacing w:before="100" w:after="100"/>
        <w:ind w:hanging="360"/>
        <w:rPr>
          <w:rFonts w:ascii="Arial" w:eastAsia="Arial" w:hAnsi="Arial" w:cs="Arial"/>
        </w:rPr>
      </w:pPr>
      <w:r>
        <w:rPr>
          <w:rFonts w:ascii="Arial" w:eastAsia="Arial" w:hAnsi="Arial" w:cs="Arial"/>
        </w:rPr>
        <w:t>20</w:t>
      </w:r>
      <w:r w:rsidR="003E2D8E">
        <w:rPr>
          <w:rFonts w:ascii="Arial" w:eastAsia="Arial" w:hAnsi="Arial" w:cs="Arial"/>
        </w:rPr>
        <w:t>% - Task 4 has been correctly implemented and meets all requirements.</w:t>
      </w:r>
    </w:p>
    <w:p w14:paraId="4A7482C3" w14:textId="77777777"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20% - Lab report contains all required information and is well written.</w:t>
      </w:r>
    </w:p>
    <w:p w14:paraId="72C948C8" w14:textId="77777777" w:rsidR="005D3F8A" w:rsidRPr="00BE4B94" w:rsidRDefault="00E171E2" w:rsidP="00BE4B94">
      <w:pPr>
        <w:spacing w:before="100" w:after="100"/>
      </w:pPr>
      <w:bookmarkStart w:id="1" w:name="h.gjdgxs"/>
      <w:bookmarkEnd w:id="1"/>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zQ1tTAyMjYwNjRW0lEKTi0uzszPAykwqQUA6iaNGiwAAAA="/>
  </w:docVars>
  <w:rsids>
    <w:rsidRoot w:val="002E54CD"/>
    <w:rsid w:val="000836BA"/>
    <w:rsid w:val="00113DE0"/>
    <w:rsid w:val="0011439C"/>
    <w:rsid w:val="00117CC4"/>
    <w:rsid w:val="00163F53"/>
    <w:rsid w:val="0023277B"/>
    <w:rsid w:val="00245D98"/>
    <w:rsid w:val="002E54CD"/>
    <w:rsid w:val="00325202"/>
    <w:rsid w:val="00333549"/>
    <w:rsid w:val="00343B8F"/>
    <w:rsid w:val="003551E7"/>
    <w:rsid w:val="003639FB"/>
    <w:rsid w:val="00381539"/>
    <w:rsid w:val="003E2D8E"/>
    <w:rsid w:val="004608E4"/>
    <w:rsid w:val="00582AE2"/>
    <w:rsid w:val="00594C04"/>
    <w:rsid w:val="005F7FD2"/>
    <w:rsid w:val="00603046"/>
    <w:rsid w:val="00605459"/>
    <w:rsid w:val="00664B1E"/>
    <w:rsid w:val="006877F2"/>
    <w:rsid w:val="006B5E78"/>
    <w:rsid w:val="006B6E59"/>
    <w:rsid w:val="006B78C0"/>
    <w:rsid w:val="006D7E78"/>
    <w:rsid w:val="006F5E2D"/>
    <w:rsid w:val="00734C24"/>
    <w:rsid w:val="00751F22"/>
    <w:rsid w:val="00785090"/>
    <w:rsid w:val="007925E1"/>
    <w:rsid w:val="007C3C3C"/>
    <w:rsid w:val="007D2AB5"/>
    <w:rsid w:val="007E2D03"/>
    <w:rsid w:val="007E5563"/>
    <w:rsid w:val="00883E1F"/>
    <w:rsid w:val="008A5554"/>
    <w:rsid w:val="008F6555"/>
    <w:rsid w:val="0093071E"/>
    <w:rsid w:val="00987CDD"/>
    <w:rsid w:val="009A4819"/>
    <w:rsid w:val="009C3BB9"/>
    <w:rsid w:val="00A03BAC"/>
    <w:rsid w:val="00A06BBA"/>
    <w:rsid w:val="00A96BA1"/>
    <w:rsid w:val="00AD6391"/>
    <w:rsid w:val="00AF62D7"/>
    <w:rsid w:val="00B65080"/>
    <w:rsid w:val="00B76485"/>
    <w:rsid w:val="00B901B6"/>
    <w:rsid w:val="00B9351F"/>
    <w:rsid w:val="00BA60F5"/>
    <w:rsid w:val="00BD7E68"/>
    <w:rsid w:val="00BE4B94"/>
    <w:rsid w:val="00BF6141"/>
    <w:rsid w:val="00C701A2"/>
    <w:rsid w:val="00C752E2"/>
    <w:rsid w:val="00C774B2"/>
    <w:rsid w:val="00CB282D"/>
    <w:rsid w:val="00D02625"/>
    <w:rsid w:val="00D26147"/>
    <w:rsid w:val="00D37762"/>
    <w:rsid w:val="00DA54C4"/>
    <w:rsid w:val="00DC2ED0"/>
    <w:rsid w:val="00E171E2"/>
    <w:rsid w:val="00E713C6"/>
    <w:rsid w:val="00E95993"/>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FF59"/>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ASCII_ar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dambkk\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AAEAAAD/////AQAAAAAAAAAMAgAAAEVDaGVtNFdvcmQuQ29yZSwgVmVyc2lvbj0xLjYuMC4wLCBDdWx0dXJlPW5ldXRyYWwsIFB1YmxpY0tleVRva2VuPW51bGwHAQAAAAABAAAAAAAAAAQgQ2hlbTRXb3JkLkNvcmUuQ29udHJvbFByb3BlcnRpZXMCAAAACw==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AEA5B575-047A-4063-B735-44BB75560C0B}">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C:\Users\vadambkk\AppData\Local\Chemistry Add-in for Word\Chemistry Gallery\Chem4Word.dotx</Template>
  <TotalTime>90</TotalTime>
  <Pages>3</Pages>
  <Words>870</Words>
  <Characters>4961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Singh, Isha (singhia)</cp:lastModifiedBy>
  <cp:revision>17</cp:revision>
  <dcterms:created xsi:type="dcterms:W3CDTF">2017-02-26T00:09:00Z</dcterms:created>
  <dcterms:modified xsi:type="dcterms:W3CDTF">2018-03-05T16:51:00Z</dcterms:modified>
</cp:coreProperties>
</file>