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46B7C" w14:textId="77777777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9C3BB9">
        <w:rPr>
          <w:b/>
          <w:sz w:val="36"/>
          <w:szCs w:val="36"/>
        </w:rPr>
        <w:t xml:space="preserve">s (2028C) -- Spring 2017 – Lab </w:t>
      </w:r>
      <w:r w:rsidR="00E503D5">
        <w:rPr>
          <w:b/>
          <w:sz w:val="36"/>
          <w:szCs w:val="36"/>
        </w:rPr>
        <w:t>4</w:t>
      </w:r>
    </w:p>
    <w:p w14:paraId="1A3C31F1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D26147">
        <w:rPr>
          <w:b/>
          <w:i/>
          <w:color w:val="auto"/>
          <w:sz w:val="36"/>
          <w:szCs w:val="36"/>
        </w:rPr>
        <w:t>Inheritance, Polymorphism and Abstract classes</w:t>
      </w:r>
    </w:p>
    <w:p w14:paraId="12549F61" w14:textId="77777777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6F4DB9">
        <w:rPr>
          <w:b/>
          <w:i/>
          <w:color w:val="auto"/>
          <w:sz w:val="28"/>
          <w:szCs w:val="28"/>
          <w:highlight w:val="yellow"/>
        </w:rPr>
        <w:t>11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537301E3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09100E">
        <w:rPr>
          <w:b/>
          <w:i/>
          <w:color w:val="auto"/>
          <w:sz w:val="28"/>
          <w:szCs w:val="28"/>
          <w:highlight w:val="yellow"/>
        </w:rPr>
        <w:t>13</w:t>
      </w:r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11:55 PM for Wednesday Section</w:t>
      </w:r>
    </w:p>
    <w:p w14:paraId="7E1C3D66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1C6C6D64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06AD4835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D26147">
        <w:t>examine Inheritance, Polymorphism and Abstract classes.</w:t>
      </w:r>
    </w:p>
    <w:p w14:paraId="40B7D98B" w14:textId="77777777" w:rsidR="00117CC4" w:rsidRDefault="00117CC4" w:rsidP="00A96BA1">
      <w:pPr>
        <w:spacing w:before="100" w:after="100"/>
      </w:pPr>
    </w:p>
    <w:p w14:paraId="68217D7D" w14:textId="77777777" w:rsidR="00117CC4" w:rsidRDefault="00117CC4" w:rsidP="002E54CD">
      <w:pPr>
        <w:spacing w:before="100" w:after="100"/>
        <w:ind w:left="360"/>
      </w:pPr>
    </w:p>
    <w:p w14:paraId="67D81600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>Create a base class that will be used as the basis for the remainder of the lab.</w:t>
      </w:r>
    </w:p>
    <w:p w14:paraId="67D0E5EC" w14:textId="76542443" w:rsidR="002E54CD" w:rsidRDefault="00961972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</w:t>
      </w:r>
    </w:p>
    <w:p w14:paraId="54118C77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class to </w:t>
      </w:r>
      <w:r w:rsidR="00D26147">
        <w:t xml:space="preserve">abstractly </w:t>
      </w:r>
      <w:r w:rsidR="00C752E2">
        <w:t>model animals.  You may want to read the entire assignment before starting this task.</w:t>
      </w:r>
    </w:p>
    <w:p w14:paraId="40468321" w14:textId="77777777" w:rsidR="00734C24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Include at least 2 attributes along with getters and setters for the attributes.</w:t>
      </w:r>
    </w:p>
    <w:p w14:paraId="6C2150EB" w14:textId="77777777" w:rsidR="00734C24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Create a default constructor and an overload constructor allowing you to set values for all attributes.</w:t>
      </w:r>
    </w:p>
    <w:p w14:paraId="552A2F98" w14:textId="77777777" w:rsidR="003639FB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Define a virtual function called move.</w:t>
      </w:r>
      <w:r w:rsidR="006B78C0">
        <w:t xml:space="preserve">  Define a non-virtual function called eat that prints out the string “Yummy!”.</w:t>
      </w:r>
    </w:p>
    <w:p w14:paraId="4E70CD88" w14:textId="77777777" w:rsidR="006B78C0" w:rsidRDefault="006B78C0" w:rsidP="00734C24">
      <w:pPr>
        <w:pStyle w:val="ListParagraph"/>
        <w:numPr>
          <w:ilvl w:val="1"/>
          <w:numId w:val="1"/>
        </w:numPr>
        <w:spacing w:before="100" w:after="100"/>
      </w:pPr>
      <w:r>
        <w:t>Create the implementation code for the above functions as required.</w:t>
      </w:r>
    </w:p>
    <w:p w14:paraId="5889C926" w14:textId="77777777" w:rsidR="002E54CD" w:rsidRDefault="00603046" w:rsidP="002E54CD">
      <w:pPr>
        <w:pStyle w:val="ListParagraph"/>
        <w:numPr>
          <w:ilvl w:val="0"/>
          <w:numId w:val="1"/>
        </w:numPr>
        <w:spacing w:before="100" w:after="100"/>
      </w:pPr>
      <w:r>
        <w:t xml:space="preserve">Include in the submission </w:t>
      </w:r>
      <w:r w:rsidR="00D02625">
        <w:t>how each member will be available in derived classes (i.e. not available, available if not overridden, etc…)</w:t>
      </w:r>
      <w:r>
        <w:t>.</w:t>
      </w:r>
      <w:r w:rsidR="00D02625">
        <w:t xml:space="preserve">  Complete this before moving on to task 2.</w:t>
      </w:r>
    </w:p>
    <w:p w14:paraId="38F6A27A" w14:textId="77777777" w:rsidR="002E54CD" w:rsidRDefault="002E54CD" w:rsidP="002E54CD">
      <w:pPr>
        <w:spacing w:before="100" w:after="100"/>
      </w:pPr>
    </w:p>
    <w:p w14:paraId="68C3FCD5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>Task 2</w:t>
      </w:r>
      <w:r w:rsidRPr="000021CD">
        <w:rPr>
          <w:b/>
          <w:color w:val="auto"/>
        </w:rPr>
        <w:t xml:space="preserve">:  </w:t>
      </w:r>
      <w:r w:rsidR="00C752E2">
        <w:rPr>
          <w:color w:val="auto"/>
        </w:rPr>
        <w:t xml:space="preserve">Create </w:t>
      </w:r>
      <w:r w:rsidR="006B78C0">
        <w:rPr>
          <w:color w:val="auto"/>
        </w:rPr>
        <w:t xml:space="preserve">2 </w:t>
      </w:r>
      <w:r w:rsidR="00C752E2">
        <w:rPr>
          <w:color w:val="auto"/>
        </w:rPr>
        <w:t>classes that inherit from this class.</w:t>
      </w:r>
    </w:p>
    <w:p w14:paraId="41C76167" w14:textId="77777777" w:rsidR="00594C04" w:rsidRDefault="006B78C0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Create a class for fish and horse that inherits from Animal.</w:t>
      </w:r>
    </w:p>
    <w:p w14:paraId="18F08715" w14:textId="77777777" w:rsidR="006B78C0" w:rsidRDefault="006B78C0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Fish should have the following features:</w:t>
      </w:r>
    </w:p>
    <w:p w14:paraId="5E7B0239" w14:textId="77777777" w:rsidR="006B78C0" w:rsidRDefault="006B78C0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Move should be defined a</w:t>
      </w:r>
      <w:r w:rsidR="00D02625">
        <w:rPr>
          <w:color w:val="auto"/>
        </w:rPr>
        <w:t>s</w:t>
      </w:r>
      <w:r>
        <w:rPr>
          <w:color w:val="auto"/>
        </w:rPr>
        <w:t xml:space="preserve"> printing out “Just keep swimming.”</w:t>
      </w:r>
    </w:p>
    <w:p w14:paraId="30113D7E" w14:textId="77777777" w:rsidR="006B78C0" w:rsidRDefault="00D02625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Eat should be defined as printing out “Yummy Fish Food.”</w:t>
      </w:r>
    </w:p>
    <w:p w14:paraId="2070DD1F" w14:textId="77777777" w:rsidR="00D02625" w:rsidRDefault="00D02625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Add 1 additional attribute to the fish class.  Include a getter and setter.</w:t>
      </w:r>
    </w:p>
    <w:p w14:paraId="24DFB9A4" w14:textId="77777777" w:rsidR="00D02625" w:rsidRDefault="00D02625" w:rsidP="00D02625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Horse should have the following features:</w:t>
      </w:r>
    </w:p>
    <w:p w14:paraId="35E19814" w14:textId="77777777" w:rsidR="00D02625" w:rsidRDefault="00D02625" w:rsidP="00D02625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Move should be defined as printing out “Walk, Trot, Canter, Gallop.”</w:t>
      </w:r>
    </w:p>
    <w:p w14:paraId="2A940664" w14:textId="77777777" w:rsidR="00D02625" w:rsidRDefault="00707A9C" w:rsidP="00D02625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Ea</w:t>
      </w:r>
      <w:r w:rsidR="00D02625">
        <w:rPr>
          <w:color w:val="auto"/>
        </w:rPr>
        <w:t>t should be defined as printing out “Yummy grass.”</w:t>
      </w:r>
    </w:p>
    <w:p w14:paraId="0BC5FCFA" w14:textId="77777777" w:rsidR="00582AE2" w:rsidRDefault="00D02625" w:rsidP="00D02625">
      <w:pPr>
        <w:pStyle w:val="ListParagraph"/>
        <w:numPr>
          <w:ilvl w:val="1"/>
          <w:numId w:val="2"/>
        </w:numPr>
        <w:spacing w:before="100" w:after="100"/>
      </w:pPr>
      <w:r>
        <w:rPr>
          <w:color w:val="auto"/>
        </w:rPr>
        <w:t>Add 1 additional attribute for the horse class (different from the fish class).  Include a getter and setter.</w:t>
      </w:r>
      <w:r w:rsidR="00582AE2" w:rsidRPr="00582AE2">
        <w:t xml:space="preserve"> </w:t>
      </w:r>
    </w:p>
    <w:p w14:paraId="4586C3B5" w14:textId="77777777" w:rsidR="00D02625" w:rsidRDefault="00D02625" w:rsidP="00D02625">
      <w:pPr>
        <w:pStyle w:val="ListParagraph"/>
        <w:numPr>
          <w:ilvl w:val="0"/>
          <w:numId w:val="2"/>
        </w:numPr>
        <w:spacing w:before="100" w:after="100"/>
      </w:pPr>
      <w:r>
        <w:t xml:space="preserve">Include in the submission what version of the derived class members will be available in instances of the derived class and in </w:t>
      </w:r>
      <w:r w:rsidR="007E5563">
        <w:t>instances of the derived class declared as the base class type.  Complete this before moving on to task 3.</w:t>
      </w:r>
    </w:p>
    <w:p w14:paraId="5E0EDC21" w14:textId="77777777" w:rsidR="00582AE2" w:rsidRPr="002417B9" w:rsidRDefault="00582AE2" w:rsidP="00582AE2">
      <w:pPr>
        <w:spacing w:before="100" w:after="100"/>
        <w:ind w:left="360"/>
        <w:rPr>
          <w:color w:val="auto"/>
        </w:rPr>
      </w:pPr>
    </w:p>
    <w:p w14:paraId="7B1FD4F9" w14:textId="77777777" w:rsidR="00582AE2" w:rsidRDefault="00582AE2" w:rsidP="00582AE2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D02625"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Test the class</w:t>
      </w:r>
      <w:r w:rsidR="00D02625">
        <w:rPr>
          <w:color w:val="auto"/>
        </w:rPr>
        <w:t>es</w:t>
      </w:r>
      <w:r w:rsidRPr="002417B9">
        <w:rPr>
          <w:color w:val="auto"/>
        </w:rPr>
        <w:t>.</w:t>
      </w:r>
    </w:p>
    <w:p w14:paraId="0F3A3F62" w14:textId="77777777" w:rsidR="00582AE2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Create a program that tests the </w:t>
      </w:r>
      <w:r w:rsidR="00245D98">
        <w:rPr>
          <w:color w:val="auto"/>
        </w:rPr>
        <w:t>class</w:t>
      </w:r>
      <w:r w:rsidR="00D02625">
        <w:rPr>
          <w:color w:val="auto"/>
        </w:rPr>
        <w:t>es</w:t>
      </w:r>
      <w:r w:rsidR="00245D98">
        <w:rPr>
          <w:color w:val="auto"/>
        </w:rPr>
        <w:t>.</w:t>
      </w:r>
    </w:p>
    <w:p w14:paraId="489E4DDF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Prompt the user for </w:t>
      </w:r>
      <w:r w:rsidR="00D02625">
        <w:rPr>
          <w:color w:val="auto"/>
        </w:rPr>
        <w:t>which class to create and values to set the attributes for that class</w:t>
      </w:r>
      <w:r>
        <w:rPr>
          <w:color w:val="auto"/>
        </w:rPr>
        <w:t>.</w:t>
      </w:r>
      <w:r w:rsidR="00D02625">
        <w:rPr>
          <w:color w:val="auto"/>
        </w:rPr>
        <w:t xml:space="preserve">  Include the option to create a fish or horse as an animal.</w:t>
      </w:r>
      <w:r w:rsidR="007E5563">
        <w:rPr>
          <w:color w:val="auto"/>
        </w:rPr>
        <w:t xml:space="preserve">  This may look like: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E5563" w14:paraId="3856808A" w14:textId="77777777" w:rsidTr="007E5563">
        <w:tc>
          <w:tcPr>
            <w:tcW w:w="9350" w:type="dxa"/>
          </w:tcPr>
          <w:p w14:paraId="7C1E317C" w14:textId="77777777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lastRenderedPageBreak/>
              <w:t>Press 1 for an instance of animal.</w:t>
            </w:r>
          </w:p>
          <w:p w14:paraId="2D5D5B35" w14:textId="77777777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>Press 2 for an instance of fish.</w:t>
            </w:r>
          </w:p>
          <w:p w14:paraId="7180CF27" w14:textId="77777777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>Press 3 for an instance of horse.</w:t>
            </w:r>
          </w:p>
          <w:p w14:paraId="7597EF45" w14:textId="77777777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>Press 4 for an instance of a fish declared as an animal</w:t>
            </w:r>
          </w:p>
          <w:p w14:paraId="60C31DAE" w14:textId="77777777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>Press 5 for an instance of a horse declared as an animal</w:t>
            </w:r>
          </w:p>
        </w:tc>
      </w:tr>
    </w:tbl>
    <w:p w14:paraId="698E1049" w14:textId="77777777" w:rsidR="007E5563" w:rsidRPr="007E5563" w:rsidRDefault="007E5563" w:rsidP="007E5563">
      <w:pPr>
        <w:spacing w:before="100" w:after="100"/>
        <w:rPr>
          <w:color w:val="auto"/>
        </w:rPr>
      </w:pPr>
    </w:p>
    <w:p w14:paraId="0A13BEC7" w14:textId="77777777" w:rsidR="00245D98" w:rsidRDefault="007E5563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Call the move and eat functions from the instance created in step a.</w:t>
      </w:r>
    </w:p>
    <w:p w14:paraId="328A8E3E" w14:textId="77777777" w:rsidR="007E5563" w:rsidRPr="007E5563" w:rsidRDefault="007E5563" w:rsidP="007E5563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 w:rsidRPr="007E5563">
        <w:rPr>
          <w:color w:val="auto"/>
        </w:rPr>
        <w:t>Create a function outside of classes that accepts an animal as a parameter.  This function should call the move and eat function of the input parameter.</w:t>
      </w:r>
    </w:p>
    <w:p w14:paraId="087FB1F9" w14:textId="77777777" w:rsidR="00245D98" w:rsidRDefault="007E5563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Call the function </w:t>
      </w:r>
      <w:r w:rsidR="00325202">
        <w:rPr>
          <w:color w:val="auto"/>
        </w:rPr>
        <w:t>from step c</w:t>
      </w:r>
      <w:r w:rsidR="00245D98">
        <w:rPr>
          <w:color w:val="auto"/>
        </w:rPr>
        <w:t>.</w:t>
      </w:r>
    </w:p>
    <w:p w14:paraId="25DB61F2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Ask the user if they wish to continue.  If so, loop to step </w:t>
      </w:r>
      <w:r w:rsidR="00325202">
        <w:rPr>
          <w:color w:val="auto"/>
        </w:rPr>
        <w:t>a</w:t>
      </w:r>
      <w:r>
        <w:rPr>
          <w:color w:val="auto"/>
        </w:rPr>
        <w:t>.</w:t>
      </w:r>
    </w:p>
    <w:p w14:paraId="6C493523" w14:textId="77777777" w:rsidR="00117CC4" w:rsidRDefault="00117CC4" w:rsidP="00117CC4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Use your test program to test all </w:t>
      </w:r>
      <w:r w:rsidR="0011439C">
        <w:rPr>
          <w:color w:val="auto"/>
        </w:rPr>
        <w:t xml:space="preserve">member </w:t>
      </w:r>
      <w:r>
        <w:rPr>
          <w:color w:val="auto"/>
        </w:rPr>
        <w:t>functions and ensure t</w:t>
      </w:r>
      <w:r w:rsidR="0011439C">
        <w:rPr>
          <w:color w:val="auto"/>
        </w:rPr>
        <w:t>he class is working correctly.</w:t>
      </w:r>
    </w:p>
    <w:p w14:paraId="4F8870B5" w14:textId="77777777" w:rsidR="000E2ABF" w:rsidRPr="000E2ABF" w:rsidRDefault="00582AE2" w:rsidP="00F31989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 w:rsidRPr="000E2ABF">
        <w:rPr>
          <w:color w:val="auto"/>
        </w:rPr>
        <w:t xml:space="preserve">Include in the </w:t>
      </w:r>
      <w:r w:rsidR="00245D98" w:rsidRPr="000E2ABF">
        <w:rPr>
          <w:color w:val="auto"/>
        </w:rPr>
        <w:t>lab report a screen shot(s) of the output of a test</w:t>
      </w:r>
      <w:r w:rsidR="002E54CD" w:rsidRPr="000E2ABF">
        <w:rPr>
          <w:color w:val="auto"/>
        </w:rPr>
        <w:t>.</w:t>
      </w:r>
      <w:r w:rsidR="00325202" w:rsidRPr="000E2ABF">
        <w:rPr>
          <w:color w:val="auto"/>
        </w:rPr>
        <w:t xml:space="preserve">  Include a discussion of how the actual results compared with the expected results from Task 2.</w:t>
      </w:r>
    </w:p>
    <w:p w14:paraId="4058A64C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23F08395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5CF4BA07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339182A6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704DE78E" w14:textId="15001195" w:rsidR="000E2ABF" w:rsidRPr="000E2ABF" w:rsidRDefault="002E54CD" w:rsidP="003950D0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0E2ABF">
        <w:rPr>
          <w:color w:val="auto"/>
        </w:rPr>
        <w:t>Include any special instructions to compile and run those programs.</w:t>
      </w:r>
    </w:p>
    <w:p w14:paraId="77B916D6" w14:textId="77777777" w:rsidR="000E2ABF" w:rsidRPr="00C54938" w:rsidRDefault="000E2ABF" w:rsidP="000E2ABF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C54938">
        <w:t>In a group project, submissions should include what each group member has contributed.</w:t>
      </w:r>
    </w:p>
    <w:p w14:paraId="3AE00613" w14:textId="2505B41A" w:rsidR="002E54CD" w:rsidRPr="00961972" w:rsidRDefault="000E2ABF" w:rsidP="00957C7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961972">
        <w:rPr>
          <w:color w:val="auto"/>
        </w:rPr>
        <w:t xml:space="preserve">Package all files in a single zip folder and upload the file to </w:t>
      </w:r>
      <w:r w:rsidR="00961972">
        <w:rPr>
          <w:color w:val="auto"/>
        </w:rPr>
        <w:t>blackboard.</w:t>
      </w:r>
    </w:p>
    <w:p w14:paraId="3F55E191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5CBB4945" w14:textId="7C929F78" w:rsidR="002E54CD" w:rsidRDefault="00961972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2E54CD">
        <w:rPr>
          <w:rFonts w:ascii="Arial" w:eastAsia="Arial" w:hAnsi="Arial" w:cs="Arial"/>
        </w:rPr>
        <w:t>0% - Lab attendance</w:t>
      </w:r>
    </w:p>
    <w:p w14:paraId="17F6D4DB" w14:textId="77777777" w:rsidR="00F8472B" w:rsidRDefault="00325202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bookmarkStart w:id="0" w:name="_GoBack"/>
      <w:bookmarkEnd w:id="0"/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7350818A" w14:textId="3CF43815" w:rsidR="00245D98" w:rsidRDefault="00961972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245D98" w:rsidRPr="00245D98">
        <w:rPr>
          <w:rFonts w:ascii="Arial" w:eastAsia="Arial" w:hAnsi="Arial" w:cs="Arial"/>
        </w:rPr>
        <w:t xml:space="preserve"> </w:t>
      </w:r>
    </w:p>
    <w:p w14:paraId="72867CDF" w14:textId="40CC492C" w:rsidR="00245D98" w:rsidRDefault="00961972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</w:t>
      </w:r>
      <w:r w:rsidR="00245D98">
        <w:rPr>
          <w:rFonts w:ascii="Arial" w:eastAsia="Arial" w:hAnsi="Arial" w:cs="Arial"/>
        </w:rPr>
        <w:t xml:space="preserve">% - Task 3 has been correctly </w:t>
      </w:r>
      <w:r w:rsidR="00117CC4">
        <w:rPr>
          <w:rFonts w:ascii="Arial" w:eastAsia="Arial" w:hAnsi="Arial" w:cs="Arial"/>
        </w:rPr>
        <w:t xml:space="preserve">implemented </w:t>
      </w:r>
      <w:r w:rsidR="00245D98">
        <w:rPr>
          <w:rFonts w:ascii="Arial" w:eastAsia="Arial" w:hAnsi="Arial" w:cs="Arial"/>
        </w:rPr>
        <w:t>and meets all requirements.</w:t>
      </w:r>
    </w:p>
    <w:p w14:paraId="2C716D06" w14:textId="77777777" w:rsidR="002E54CD" w:rsidRDefault="002E54CD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16705C52" w14:textId="77777777" w:rsidR="005D3F8A" w:rsidRPr="00BE4B94" w:rsidRDefault="00E171E2" w:rsidP="00BE4B94">
      <w:pPr>
        <w:spacing w:before="100" w:after="100"/>
      </w:pPr>
      <w:bookmarkStart w:id="1" w:name="h.gjdgxs"/>
      <w:bookmarkEnd w:id="1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rAUAr9L6ZywAAAA="/>
  </w:docVars>
  <w:rsids>
    <w:rsidRoot w:val="002E54CD"/>
    <w:rsid w:val="00034AFC"/>
    <w:rsid w:val="0009100E"/>
    <w:rsid w:val="000E2ABF"/>
    <w:rsid w:val="00113DE0"/>
    <w:rsid w:val="0011439C"/>
    <w:rsid w:val="00117CC4"/>
    <w:rsid w:val="00245D98"/>
    <w:rsid w:val="002E54CD"/>
    <w:rsid w:val="00325202"/>
    <w:rsid w:val="00343B8F"/>
    <w:rsid w:val="003639FB"/>
    <w:rsid w:val="00582AE2"/>
    <w:rsid w:val="00594C04"/>
    <w:rsid w:val="00603046"/>
    <w:rsid w:val="006B6E59"/>
    <w:rsid w:val="006B78C0"/>
    <w:rsid w:val="006F4DB9"/>
    <w:rsid w:val="00707A9C"/>
    <w:rsid w:val="00734C24"/>
    <w:rsid w:val="007C3C3C"/>
    <w:rsid w:val="007E2D03"/>
    <w:rsid w:val="007E5563"/>
    <w:rsid w:val="00883E1F"/>
    <w:rsid w:val="00961972"/>
    <w:rsid w:val="009C3BB9"/>
    <w:rsid w:val="00A03BAC"/>
    <w:rsid w:val="00A96BA1"/>
    <w:rsid w:val="00B901B6"/>
    <w:rsid w:val="00BD7E68"/>
    <w:rsid w:val="00BE4B94"/>
    <w:rsid w:val="00C56BC9"/>
    <w:rsid w:val="00C701A2"/>
    <w:rsid w:val="00C752E2"/>
    <w:rsid w:val="00D02625"/>
    <w:rsid w:val="00D26147"/>
    <w:rsid w:val="00E171E2"/>
    <w:rsid w:val="00E503D5"/>
    <w:rsid w:val="00E95993"/>
    <w:rsid w:val="00F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A9B2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vadambkk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7A16B48B-600F-40FE-A3AB-0D5DDF128448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C:\Users\vadambkk\AppData\Local\Chemistry Add-in for Word\Chemistry Gallery\Chem4Word.dotx</Template>
  <TotalTime>147</TotalTime>
  <Pages>2</Pages>
  <Words>584</Words>
  <Characters>3329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Singh, Isha (singhia)</cp:lastModifiedBy>
  <cp:revision>8</cp:revision>
  <dcterms:created xsi:type="dcterms:W3CDTF">2017-01-28T20:20:00Z</dcterms:created>
  <dcterms:modified xsi:type="dcterms:W3CDTF">2018-02-04T20:58:00Z</dcterms:modified>
</cp:coreProperties>
</file>